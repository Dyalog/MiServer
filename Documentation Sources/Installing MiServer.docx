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324B" w:rsidRPr="005829DD" w:rsidRDefault="005C5102" w:rsidP="00570136">
      <w:pPr>
        <w:pStyle w:val="Heading2"/>
      </w:pPr>
      <w:bookmarkStart w:id="0" w:name="_Toc429243099"/>
      <w:bookmarkStart w:id="1" w:name="_GoBack"/>
      <w:bookmarkEnd w:id="1"/>
      <w:r>
        <w:t>Overview</w:t>
      </w:r>
    </w:p>
    <w:p w:rsidR="0075324B" w:rsidRDefault="0075324B" w:rsidP="0075324B">
      <w:r>
        <w:t xml:space="preserve">This document explains how to </w:t>
      </w:r>
      <w:r w:rsidR="00DC34D5">
        <w:t>obtain</w:t>
      </w:r>
      <w:r>
        <w:t>, install and st</w:t>
      </w:r>
      <w:r w:rsidR="00DC34D5">
        <w:t>art MiServer.</w:t>
      </w:r>
    </w:p>
    <w:p w:rsidR="005829DD" w:rsidRPr="005829DD" w:rsidRDefault="005829DD" w:rsidP="005829DD">
      <w:pPr>
        <w:pStyle w:val="Heading3"/>
        <w:rPr>
          <w:b w:val="0"/>
        </w:rPr>
      </w:pPr>
      <w:bookmarkStart w:id="2" w:name="_Toc463444727"/>
      <w:r w:rsidRPr="005829DD">
        <w:t xml:space="preserve">The </w:t>
      </w:r>
      <w:r w:rsidRPr="005829DD">
        <w:rPr>
          <w:rStyle w:val="Heading3Char"/>
          <w:b/>
        </w:rPr>
        <w:t>MiServer</w:t>
      </w:r>
      <w:r w:rsidRPr="005829DD">
        <w:rPr>
          <w:b w:val="0"/>
        </w:rPr>
        <w:t xml:space="preserve"> </w:t>
      </w:r>
      <w:r w:rsidRPr="005829DD">
        <w:rPr>
          <w:rStyle w:val="Heading3Char"/>
          <w:b/>
        </w:rPr>
        <w:t>Project</w:t>
      </w:r>
      <w:bookmarkEnd w:id="2"/>
    </w:p>
    <w:p w:rsidR="005829DD" w:rsidRPr="005829DD" w:rsidRDefault="005829DD" w:rsidP="005829DD">
      <w:r>
        <w:t>MiServer is open source and intended to be a collaborative, community-based, project.  Users are encouraged to submit their code and suggestions to be considered for inclusion in MiServer.</w:t>
      </w:r>
    </w:p>
    <w:p w:rsidR="0075324B" w:rsidRDefault="001B3D45" w:rsidP="00570136">
      <w:pPr>
        <w:pStyle w:val="Heading2"/>
      </w:pPr>
      <w:bookmarkStart w:id="3" w:name="_Toc463444728"/>
      <w:r>
        <w:t xml:space="preserve">Obtaining </w:t>
      </w:r>
      <w:r w:rsidR="0075324B">
        <w:t xml:space="preserve">MiServer </w:t>
      </w:r>
      <w:r w:rsidR="002233D6">
        <w:t>v</w:t>
      </w:r>
      <w:r w:rsidR="0075324B">
        <w:t>3.0</w:t>
      </w:r>
      <w:bookmarkEnd w:id="0"/>
      <w:bookmarkEnd w:id="3"/>
    </w:p>
    <w:p w:rsidR="00DC34D5" w:rsidRDefault="00DC34D5" w:rsidP="00DC34D5">
      <w:r>
        <w:t xml:space="preserve">MiServer is located </w:t>
      </w:r>
      <w:r w:rsidR="001B3D45">
        <w:t>in a G</w:t>
      </w:r>
      <w:r w:rsidR="009A6E94">
        <w:t>it respository on</w:t>
      </w:r>
      <w:r>
        <w:t xml:space="preserve"> GitHub at </w:t>
      </w:r>
      <w:hyperlink r:id="rId9" w:history="1">
        <w:r w:rsidRPr="00977EC6">
          <w:rPr>
            <w:rStyle w:val="Hyperlink"/>
          </w:rPr>
          <w:t>https://github.com/Dyalog/MiServer</w:t>
        </w:r>
      </w:hyperlink>
      <w:r w:rsidR="009A6E94">
        <w:t>.</w:t>
      </w:r>
    </w:p>
    <w:p w:rsidR="001B3D45" w:rsidRDefault="001B3D45" w:rsidP="00DC34D5">
      <w:r>
        <w:t>Git is a popular distributed version control system and GitHub is a web-based Git respository hosting service.</w:t>
      </w:r>
      <w:r w:rsidR="00EA3B90">
        <w:t xml:space="preserve">  Git is a command line based system, but many GUI interfaces have been developed on a variety of platforms.</w:t>
      </w:r>
    </w:p>
    <w:p w:rsidR="001B3D45" w:rsidRDefault="001B3D45" w:rsidP="00DC34D5"/>
    <w:p w:rsidR="00EA3B90" w:rsidRDefault="00EA3B90" w:rsidP="00DC34D5">
      <w:r>
        <w:t>There are two basic options to obtai</w:t>
      </w:r>
      <w:r w:rsidR="005829DD">
        <w:t>n MiServer.  W</w:t>
      </w:r>
      <w:r>
        <w:t>hich one you choose may be based on how you intend to use MiServer.</w:t>
      </w:r>
      <w:r w:rsidR="00477F8B">
        <w:t xml:space="preserve">  You can, of course, change your mind in the future and </w:t>
      </w:r>
      <w:r w:rsidR="0057402D">
        <w:t xml:space="preserve">use </w:t>
      </w:r>
      <w:r w:rsidR="00477F8B">
        <w:t>the other option.</w:t>
      </w:r>
      <w:r w:rsidR="005829DD">
        <w:br/>
      </w:r>
    </w:p>
    <w:p w:rsidR="00FA176A" w:rsidRDefault="00EA3B90" w:rsidP="00EA3B90">
      <w:pPr>
        <w:pStyle w:val="ListParagraph"/>
        <w:numPr>
          <w:ilvl w:val="0"/>
          <w:numId w:val="34"/>
        </w:numPr>
      </w:pPr>
      <w:r>
        <w:t>Just dow</w:t>
      </w:r>
      <w:r w:rsidR="00477F8B">
        <w:t>n</w:t>
      </w:r>
      <w:r>
        <w:t xml:space="preserve">load </w:t>
      </w:r>
      <w:r w:rsidR="00477F8B">
        <w:t xml:space="preserve">the </w:t>
      </w:r>
      <w:r>
        <w:t>zip file</w:t>
      </w:r>
      <w:r w:rsidR="00477F8B">
        <w:t xml:space="preserve"> containing the latest release of MiServer</w:t>
      </w:r>
      <w:r>
        <w:t xml:space="preserve">.  </w:t>
      </w:r>
      <w:r w:rsidR="00110AD0">
        <w:br/>
      </w:r>
      <w:r w:rsidR="002D6C58">
        <w:t>Choose t</w:t>
      </w:r>
      <w:r w:rsidR="00FA176A">
        <w:t>his option</w:t>
      </w:r>
      <w:r w:rsidR="002D6C58">
        <w:t xml:space="preserve"> if</w:t>
      </w:r>
      <w:r w:rsidR="00FA176A">
        <w:t>:</w:t>
      </w:r>
    </w:p>
    <w:p w:rsidR="00FA176A" w:rsidRDefault="002D6C58" w:rsidP="00FA176A">
      <w:pPr>
        <w:pStyle w:val="ListParagraph"/>
        <w:numPr>
          <w:ilvl w:val="1"/>
          <w:numId w:val="34"/>
        </w:numPr>
      </w:pPr>
      <w:r>
        <w:t>Y</w:t>
      </w:r>
      <w:r w:rsidR="00477F8B">
        <w:t xml:space="preserve">ou </w:t>
      </w:r>
      <w:r w:rsidR="005829DD">
        <w:t xml:space="preserve">just </w:t>
      </w:r>
      <w:r w:rsidR="00477F8B">
        <w:t xml:space="preserve">want to </w:t>
      </w:r>
      <w:r>
        <w:t xml:space="preserve">quickly </w:t>
      </w:r>
      <w:r w:rsidR="00477F8B">
        <w:t xml:space="preserve">get started </w:t>
      </w:r>
      <w:r w:rsidR="005829DD">
        <w:t xml:space="preserve">learning and using </w:t>
      </w:r>
      <w:r w:rsidR="00477F8B">
        <w:t>MiServer.</w:t>
      </w:r>
    </w:p>
    <w:p w:rsidR="00FA176A" w:rsidRDefault="002D6C58" w:rsidP="00FA176A">
      <w:pPr>
        <w:pStyle w:val="ListParagraph"/>
        <w:numPr>
          <w:ilvl w:val="1"/>
          <w:numId w:val="34"/>
        </w:numPr>
      </w:pPr>
      <w:r>
        <w:t>You want the latest stable "official" release of MiServer</w:t>
      </w:r>
      <w:r w:rsidR="00FA176A">
        <w:t>.</w:t>
      </w:r>
      <w:r w:rsidR="00FA176A">
        <w:br/>
      </w:r>
    </w:p>
    <w:p w:rsidR="00FA176A" w:rsidRDefault="00EA3B90" w:rsidP="00FA176A">
      <w:pPr>
        <w:pStyle w:val="ListParagraph"/>
        <w:numPr>
          <w:ilvl w:val="0"/>
          <w:numId w:val="34"/>
        </w:numPr>
      </w:pPr>
      <w:r>
        <w:t>Install git on your local platform and clone the GitHub repository.  If you're not familiar with git, you may want to install a GUI-based</w:t>
      </w:r>
      <w:r w:rsidR="00477F8B">
        <w:t xml:space="preserve"> git client to make things easier.  </w:t>
      </w:r>
      <w:r w:rsidR="00110AD0">
        <w:br/>
      </w:r>
      <w:r w:rsidR="002D6C58">
        <w:t>Use t</w:t>
      </w:r>
      <w:r w:rsidR="00FA176A">
        <w:t>his option:</w:t>
      </w:r>
    </w:p>
    <w:p w:rsidR="002D6C58" w:rsidRDefault="002D6C58" w:rsidP="00FA176A">
      <w:pPr>
        <w:pStyle w:val="ListParagraph"/>
        <w:numPr>
          <w:ilvl w:val="1"/>
          <w:numId w:val="34"/>
        </w:numPr>
      </w:pPr>
      <w:r>
        <w:t>I</w:t>
      </w:r>
      <w:r w:rsidR="00477F8B">
        <w:t xml:space="preserve">f you want to be able to </w:t>
      </w:r>
      <w:r w:rsidR="0057402D">
        <w:t xml:space="preserve">get </w:t>
      </w:r>
      <w:r w:rsidR="00FA176A">
        <w:t xml:space="preserve">the latest </w:t>
      </w:r>
      <w:r w:rsidR="0057402D">
        <w:t>updates to MiServer</w:t>
      </w:r>
      <w:r>
        <w:t>, even before they are "officially" released.</w:t>
      </w:r>
    </w:p>
    <w:p w:rsidR="00703E6D" w:rsidRPr="00703E6D" w:rsidRDefault="002D6C58" w:rsidP="00703E6D">
      <w:pPr>
        <w:pStyle w:val="ListParagraph"/>
        <w:numPr>
          <w:ilvl w:val="1"/>
          <w:numId w:val="34"/>
        </w:numPr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</w:pPr>
      <w:r>
        <w:t xml:space="preserve">If you want to participate in the MiServer Project by contributing code. </w:t>
      </w:r>
    </w:p>
    <w:p w:rsidR="00703E6D" w:rsidRDefault="00703E6D" w:rsidP="00703E6D">
      <w:pPr>
        <w:pStyle w:val="Heading3"/>
      </w:pPr>
      <w:bookmarkStart w:id="4" w:name="_Toc463444729"/>
      <w:r>
        <w:t xml:space="preserve">Where to </w:t>
      </w:r>
      <w:r w:rsidR="00570136">
        <w:t>Install</w:t>
      </w:r>
      <w:r>
        <w:t xml:space="preserve"> MiServer?</w:t>
      </w:r>
      <w:bookmarkEnd w:id="4"/>
    </w:p>
    <w:p w:rsidR="00703E6D" w:rsidRDefault="00703E6D" w:rsidP="00703E6D">
      <w:pPr>
        <w:tabs>
          <w:tab w:val="left" w:pos="6039"/>
        </w:tabs>
      </w:pPr>
      <w:r>
        <w:t xml:space="preserve">Whether you have a zip file or have decided to clone the GitHub repository, you'll need to select a folder in which to install MiServer. </w:t>
      </w:r>
    </w:p>
    <w:p w:rsidR="00703E6D" w:rsidRDefault="00703E6D" w:rsidP="00703E6D">
      <w:pPr>
        <w:tabs>
          <w:tab w:val="left" w:pos="6039"/>
        </w:tabs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07CAC4E8" wp14:editId="08F0BDBE">
            <wp:simplePos x="0" y="0"/>
            <wp:positionH relativeFrom="column">
              <wp:posOffset>-514350</wp:posOffset>
            </wp:positionH>
            <wp:positionV relativeFrom="paragraph">
              <wp:posOffset>255905</wp:posOffset>
            </wp:positionV>
            <wp:extent cx="402336" cy="329184"/>
            <wp:effectExtent l="0" t="0" r="0" b="0"/>
            <wp:wrapTight wrapText="bothSides">
              <wp:wrapPolygon edited="0">
                <wp:start x="8190" y="0"/>
                <wp:lineTo x="0" y="1251"/>
                <wp:lineTo x="0" y="20015"/>
                <wp:lineTo x="11261" y="20015"/>
                <wp:lineTo x="20474" y="20015"/>
                <wp:lineTo x="20474" y="0"/>
                <wp:lineTo x="819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" cy="3291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03E6D" w:rsidRDefault="00703E6D" w:rsidP="00703E6D">
      <w:pPr>
        <w:tabs>
          <w:tab w:val="left" w:pos="6039"/>
        </w:tabs>
      </w:pPr>
      <w:r>
        <w:t>How you plan to use MiServer may influence where you install it.</w:t>
      </w:r>
    </w:p>
    <w:p w:rsidR="00703E6D" w:rsidRDefault="00703E6D" w:rsidP="00703E6D">
      <w:r>
        <w:t xml:space="preserve">If you're planning on running MiServer locally for your own use, or as a development environment, good </w:t>
      </w:r>
      <w:r w:rsidR="00570136">
        <w:t xml:space="preserve">choices of </w:t>
      </w:r>
      <w:r>
        <w:t>folder</w:t>
      </w:r>
      <w:r w:rsidR="00570136">
        <w:t xml:space="preserve"> locations</w:t>
      </w:r>
      <w:r>
        <w:t xml:space="preserve"> include:</w:t>
      </w:r>
    </w:p>
    <w:p w:rsidR="00703E6D" w:rsidRDefault="00703E6D" w:rsidP="00703E6D">
      <w:pPr>
        <w:pStyle w:val="ListParagraph"/>
        <w:numPr>
          <w:ilvl w:val="0"/>
          <w:numId w:val="8"/>
        </w:numPr>
        <w:tabs>
          <w:tab w:val="left" w:pos="6039"/>
        </w:tabs>
      </w:pPr>
      <w:r>
        <w:t>Your desktop folder – the miserver workspace will be easily clickable</w:t>
      </w:r>
    </w:p>
    <w:p w:rsidR="00703E6D" w:rsidRDefault="00703E6D" w:rsidP="00703E6D">
      <w:pPr>
        <w:pStyle w:val="ListParagraph"/>
        <w:numPr>
          <w:ilvl w:val="0"/>
          <w:numId w:val="8"/>
        </w:numPr>
        <w:tabs>
          <w:tab w:val="left" w:pos="6039"/>
        </w:tabs>
      </w:pPr>
      <w:r>
        <w:t>Your My Documents folder</w:t>
      </w:r>
    </w:p>
    <w:p w:rsidR="00703E6D" w:rsidRDefault="00703E6D" w:rsidP="00703E6D">
      <w:pPr>
        <w:pStyle w:val="ListParagraph"/>
        <w:numPr>
          <w:ilvl w:val="0"/>
          <w:numId w:val="8"/>
        </w:numPr>
        <w:tabs>
          <w:tab w:val="left" w:pos="6039"/>
        </w:tabs>
      </w:pPr>
      <w:r>
        <w:t>A folder off of the root folder (e.g. c:\miserver\)</w:t>
      </w:r>
    </w:p>
    <w:p w:rsidR="00703E6D" w:rsidRDefault="00703E6D" w:rsidP="00703E6D">
      <w:pPr>
        <w:pStyle w:val="ListParagraph"/>
        <w:tabs>
          <w:tab w:val="left" w:pos="6039"/>
        </w:tabs>
      </w:pPr>
    </w:p>
    <w:p w:rsidR="00703E6D" w:rsidRDefault="00703E6D" w:rsidP="00703E6D">
      <w:pPr>
        <w:tabs>
          <w:tab w:val="left" w:pos="6039"/>
        </w:tabs>
        <w:ind w:left="360"/>
      </w:pPr>
      <w:r>
        <w:t>If you're planning to host this installation of MiServer</w:t>
      </w:r>
    </w:p>
    <w:p w:rsidR="00703E6D" w:rsidRDefault="00703E6D" w:rsidP="00703E6D">
      <w:pPr>
        <w:pStyle w:val="ListParagraph"/>
        <w:numPr>
          <w:ilvl w:val="0"/>
          <w:numId w:val="8"/>
        </w:numPr>
        <w:tabs>
          <w:tab w:val="left" w:pos="6039"/>
        </w:tabs>
      </w:pPr>
      <w:r>
        <w:t>A folder off of the root folder (e.g. c:\miserver\)</w:t>
      </w:r>
    </w:p>
    <w:p w:rsidR="00703E6D" w:rsidRDefault="00703E6D" w:rsidP="00703E6D">
      <w:pPr>
        <w:tabs>
          <w:tab w:val="left" w:pos="6039"/>
        </w:tabs>
        <w:ind w:left="360"/>
      </w:pPr>
      <w:r>
        <w:rPr>
          <w:noProof/>
        </w:rPr>
        <w:lastRenderedPageBreak/>
        <w:drawing>
          <wp:anchor distT="0" distB="0" distL="114300" distR="114300" simplePos="0" relativeHeight="251670528" behindDoc="1" locked="0" layoutInCell="1" allowOverlap="1" wp14:anchorId="16ABE41D" wp14:editId="5B5AE7F4">
            <wp:simplePos x="0" y="0"/>
            <wp:positionH relativeFrom="column">
              <wp:posOffset>-533400</wp:posOffset>
            </wp:positionH>
            <wp:positionV relativeFrom="paragraph">
              <wp:posOffset>130175</wp:posOffset>
            </wp:positionV>
            <wp:extent cx="374904" cy="310896"/>
            <wp:effectExtent l="0" t="0" r="6350" b="0"/>
            <wp:wrapTight wrapText="bothSides">
              <wp:wrapPolygon edited="0">
                <wp:start x="0" y="0"/>
                <wp:lineTo x="0" y="19877"/>
                <wp:lineTo x="20868" y="19877"/>
                <wp:lineTo x="2086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rning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2307" b="88927"/>
                    <a:stretch/>
                  </pic:blipFill>
                  <pic:spPr bwMode="auto">
                    <a:xfrm>
                      <a:off x="0" y="0"/>
                      <a:ext cx="374904" cy="3108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03E6D" w:rsidRDefault="00703E6D" w:rsidP="00703E6D">
      <w:pPr>
        <w:tabs>
          <w:tab w:val="left" w:pos="6039"/>
        </w:tabs>
      </w:pPr>
      <w:r>
        <w:t xml:space="preserve">It is NOT recommended that you install MiServer where Dyalog APL is installed.  </w:t>
      </w:r>
      <w:r>
        <w:br/>
      </w:r>
    </w:p>
    <w:p w:rsidR="00703E6D" w:rsidRDefault="00703E6D" w:rsidP="00703E6D">
      <w:pPr>
        <w:tabs>
          <w:tab w:val="left" w:pos="6039"/>
        </w:tabs>
      </w:pPr>
      <w:r>
        <w:t>We'll use "c:\miserver\" as the place where we've installed MiServer in all MiServer documentation.   So, substitute your actual location whenever you see "c:\miserver\"</w:t>
      </w:r>
    </w:p>
    <w:p w:rsidR="005829DD" w:rsidRDefault="0094666B" w:rsidP="005829DD">
      <w:pPr>
        <w:pStyle w:val="Heading4"/>
      </w:pPr>
      <w:r>
        <w:t xml:space="preserve">Option 1 - </w:t>
      </w:r>
      <w:r w:rsidR="005829DD">
        <w:t>Downloading MiServer</w:t>
      </w:r>
      <w:r w:rsidR="002233D6">
        <w:t xml:space="preserve"> v3.0</w:t>
      </w:r>
    </w:p>
    <w:p w:rsidR="002233D6" w:rsidRDefault="0094666B" w:rsidP="0094666B">
      <w:pPr>
        <w:pStyle w:val="ListParagraph"/>
        <w:numPr>
          <w:ilvl w:val="0"/>
          <w:numId w:val="35"/>
        </w:numPr>
      </w:pPr>
      <w:r>
        <w:t>O</w:t>
      </w:r>
      <w:r w:rsidR="002233D6">
        <w:t xml:space="preserve">pen your web browser and navigate to </w:t>
      </w:r>
      <w:hyperlink r:id="rId12" w:history="1">
        <w:r w:rsidR="00FA176A" w:rsidRPr="009F4B8B">
          <w:rPr>
            <w:rStyle w:val="Hyperlink"/>
          </w:rPr>
          <w:t>https://github.com/Dyalog/MiServer/releases</w:t>
        </w:r>
      </w:hyperlink>
      <w:r w:rsidR="00FA176A">
        <w:t xml:space="preserve"> </w:t>
      </w:r>
    </w:p>
    <w:p w:rsidR="0094666B" w:rsidRDefault="0094666B" w:rsidP="0094666B">
      <w:pPr>
        <w:pStyle w:val="ListParagraph"/>
        <w:numPr>
          <w:ilvl w:val="0"/>
          <w:numId w:val="35"/>
        </w:numPr>
      </w:pPr>
      <w:r>
        <w:t xml:space="preserve">Click and download the appropriate source code file (.zip </w:t>
      </w:r>
      <w:proofErr w:type="gramStart"/>
      <w:r>
        <w:t>or .</w:t>
      </w:r>
      <w:proofErr w:type="gramEnd"/>
      <w:r>
        <w:t>tar.gz)</w:t>
      </w:r>
      <w:r w:rsidR="00FA176A">
        <w:t xml:space="preserve"> for the latest release.</w:t>
      </w:r>
    </w:p>
    <w:p w:rsidR="00FA176A" w:rsidRPr="00FA176A" w:rsidRDefault="0094666B" w:rsidP="0094666B">
      <w:pPr>
        <w:pStyle w:val="ListParagraph"/>
        <w:numPr>
          <w:ilvl w:val="0"/>
          <w:numId w:val="35"/>
        </w:numPr>
      </w:pPr>
      <w:r>
        <w:t>Unzip the contents to a folder of your choosing.</w:t>
      </w:r>
      <w:r>
        <w:br/>
        <w:t xml:space="preserve">For the purposes of this document, we'll assume you've unzipped to </w:t>
      </w:r>
      <w:r w:rsidRPr="0094666B">
        <w:rPr>
          <w:b/>
        </w:rPr>
        <w:t>c:\miserver\</w:t>
      </w:r>
      <w:r w:rsidR="00FA176A">
        <w:rPr>
          <w:b/>
        </w:rPr>
        <w:br/>
      </w:r>
    </w:p>
    <w:p w:rsidR="00FA176A" w:rsidRPr="00FA176A" w:rsidRDefault="00FA176A" w:rsidP="00FA176A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81570E" wp14:editId="01F57EA5">
                <wp:simplePos x="0" y="0"/>
                <wp:positionH relativeFrom="column">
                  <wp:posOffset>1492370</wp:posOffset>
                </wp:positionH>
                <wp:positionV relativeFrom="paragraph">
                  <wp:posOffset>185312</wp:posOffset>
                </wp:positionV>
                <wp:extent cx="1906174" cy="301410"/>
                <wp:effectExtent l="0" t="0" r="18415" b="2286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6174" cy="30141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C8D3D1" id="Oval 11" o:spid="_x0000_s1026" style="position:absolute;margin-left:117.5pt;margin-top:14.6pt;width:150.1pt;height:23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" filled="f" strokecolor="#c0504d [3205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082927" wp14:editId="4E1F9343">
                <wp:simplePos x="0" y="0"/>
                <wp:positionH relativeFrom="column">
                  <wp:posOffset>802257</wp:posOffset>
                </wp:positionH>
                <wp:positionV relativeFrom="paragraph">
                  <wp:posOffset>1936474</wp:posOffset>
                </wp:positionV>
                <wp:extent cx="750378" cy="344997"/>
                <wp:effectExtent l="0" t="0" r="12065" b="1714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378" cy="34499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360FC3" id="Oval 7" o:spid="_x0000_s1026" style="position:absolute;margin-left:63.15pt;margin-top:152.5pt;width:59.1pt;height:27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" filled="f" strokecolor="#c0504d [3205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6156DF" wp14:editId="2D4E6136">
                <wp:simplePos x="0" y="0"/>
                <wp:positionH relativeFrom="column">
                  <wp:posOffset>1336639</wp:posOffset>
                </wp:positionH>
                <wp:positionV relativeFrom="paragraph">
                  <wp:posOffset>2928141</wp:posOffset>
                </wp:positionV>
                <wp:extent cx="1380227" cy="715993"/>
                <wp:effectExtent l="0" t="0" r="10795" b="2730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0227" cy="71599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8DE059" id="Oval 10" o:spid="_x0000_s1026" style="position:absolute;margin-left:105.25pt;margin-top:230.55pt;width:108.7pt;height:56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" filled="f" strokecolor="#c0504d [3205]" strokeweight="2pt"/>
            </w:pict>
          </mc:Fallback>
        </mc:AlternateContent>
      </w:r>
      <w:r>
        <w:rPr>
          <w:noProof/>
        </w:rPr>
        <w:drawing>
          <wp:inline distT="0" distB="0" distL="0" distR="0" wp14:anchorId="32F410F0" wp14:editId="583A8321">
            <wp:extent cx="5943600" cy="39770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66B" w:rsidRDefault="00FA176A" w:rsidP="00FA176A">
      <w:pPr>
        <w:pStyle w:val="ListParagraph"/>
      </w:pPr>
      <w:r>
        <w:rPr>
          <w:b/>
        </w:rPr>
        <w:br/>
      </w:r>
    </w:p>
    <w:p w:rsidR="005829DD" w:rsidRPr="005829DD" w:rsidRDefault="005829DD" w:rsidP="005829DD"/>
    <w:p w:rsidR="00AE6BB2" w:rsidRDefault="00AE6BB2">
      <w:pPr>
        <w:spacing w:after="200"/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</w:pPr>
      <w:r>
        <w:br w:type="page"/>
      </w:r>
    </w:p>
    <w:p w:rsidR="0094666B" w:rsidRDefault="0094666B" w:rsidP="0094666B">
      <w:pPr>
        <w:pStyle w:val="Heading4"/>
      </w:pPr>
      <w:r>
        <w:lastRenderedPageBreak/>
        <w:t>Option 2 - Cloning the MiServer Repository</w:t>
      </w:r>
    </w:p>
    <w:p w:rsidR="00110AD0" w:rsidRDefault="00920B1A" w:rsidP="00110AD0">
      <w:r>
        <w:t xml:space="preserve">This option requires that you install git on your machine.  As this document's focus is MiServer and not git, please refer to </w:t>
      </w:r>
      <w:hyperlink r:id="rId14" w:history="1">
        <w:r w:rsidRPr="009F4B8B">
          <w:rPr>
            <w:rStyle w:val="Hyperlink"/>
          </w:rPr>
          <w:t>https://git-scm.com/</w:t>
        </w:r>
      </w:hyperlink>
      <w:r>
        <w:t xml:space="preserve"> for more information on git.</w:t>
      </w:r>
    </w:p>
    <w:p w:rsidR="00110AD0" w:rsidRDefault="00AE6BB2" w:rsidP="00110AD0">
      <w:pPr>
        <w:pStyle w:val="Heading5"/>
      </w:pPr>
      <w:r>
        <w:t>Install</w:t>
      </w:r>
      <w:r w:rsidR="00110AD0">
        <w:t>ing</w:t>
      </w:r>
      <w:r>
        <w:t xml:space="preserve"> git</w:t>
      </w:r>
    </w:p>
    <w:p w:rsidR="00AE6BB2" w:rsidRDefault="00542EB2" w:rsidP="00110AD0">
      <w:r>
        <w:t xml:space="preserve">There are a number of ways to </w:t>
      </w:r>
      <w:r w:rsidR="00110AD0">
        <w:t xml:space="preserve">install git </w:t>
      </w:r>
      <w:r>
        <w:t xml:space="preserve">depending on your platform and whether you prefer a command line or GUI interface.  </w:t>
      </w:r>
      <w:r w:rsidR="00920B1A">
        <w:t xml:space="preserve">GUI clients will typically install git as a part of </w:t>
      </w:r>
      <w:r w:rsidR="00110AD0">
        <w:t xml:space="preserve">their installation process. Among the many </w:t>
      </w:r>
      <w:r>
        <w:t>GUI options for Windows and Mac are:</w:t>
      </w:r>
    </w:p>
    <w:p w:rsidR="00542EB2" w:rsidRDefault="00542EB2" w:rsidP="00110AD0">
      <w:pPr>
        <w:pStyle w:val="ListParagraph"/>
        <w:numPr>
          <w:ilvl w:val="0"/>
          <w:numId w:val="37"/>
        </w:numPr>
      </w:pPr>
      <w:r>
        <w:t xml:space="preserve">SourceTree - </w:t>
      </w:r>
      <w:hyperlink r:id="rId15" w:history="1">
        <w:r w:rsidRPr="00446959">
          <w:rPr>
            <w:rStyle w:val="Hyperlink"/>
          </w:rPr>
          <w:t>https://www.atlassian.com/software/sourcetree</w:t>
        </w:r>
      </w:hyperlink>
      <w:r>
        <w:t xml:space="preserve"> </w:t>
      </w:r>
      <w:r w:rsidR="004C2E22">
        <w:br/>
        <w:t xml:space="preserve">(this is what most of the MiServer development </w:t>
      </w:r>
      <w:r w:rsidR="002D6C58">
        <w:t xml:space="preserve">team </w:t>
      </w:r>
      <w:r w:rsidR="004C2E22">
        <w:t>member</w:t>
      </w:r>
      <w:r w:rsidR="002D6C58">
        <w:t>s</w:t>
      </w:r>
      <w:r w:rsidR="004C2E22">
        <w:t xml:space="preserve"> use)</w:t>
      </w:r>
    </w:p>
    <w:p w:rsidR="00542EB2" w:rsidRDefault="00542EB2" w:rsidP="00110AD0">
      <w:pPr>
        <w:pStyle w:val="ListParagraph"/>
        <w:numPr>
          <w:ilvl w:val="0"/>
          <w:numId w:val="37"/>
        </w:numPr>
      </w:pPr>
      <w:r>
        <w:t xml:space="preserve">GitHub Desktop - </w:t>
      </w:r>
      <w:hyperlink r:id="rId16" w:history="1">
        <w:r w:rsidRPr="00446959">
          <w:rPr>
            <w:rStyle w:val="Hyperlink"/>
          </w:rPr>
          <w:t>https://desktop.github.com/</w:t>
        </w:r>
      </w:hyperlink>
      <w:r>
        <w:t xml:space="preserve"> </w:t>
      </w:r>
    </w:p>
    <w:p w:rsidR="00E07102" w:rsidRPr="00AE6BB2" w:rsidRDefault="00110AD0" w:rsidP="00110AD0">
      <w:r>
        <w:br/>
      </w:r>
      <w:r w:rsidR="00E07102">
        <w:t xml:space="preserve">If you use GUI front end for git, it will have a way to clone the MiServer v3.0 </w:t>
      </w:r>
      <w:r w:rsidR="00660ED2">
        <w:t xml:space="preserve">respository from </w:t>
      </w:r>
      <w:hyperlink r:id="rId17" w:history="1">
        <w:r w:rsidR="00703E6D" w:rsidRPr="00BC0EC8">
          <w:rPr>
            <w:rStyle w:val="Hyperlink"/>
          </w:rPr>
          <w:t>https://github.com/Dyalog/MiServer.git</w:t>
        </w:r>
      </w:hyperlink>
      <w:r w:rsidR="00703E6D">
        <w:rPr>
          <w:rStyle w:val="Hyperlink"/>
        </w:rPr>
        <w:t>.</w:t>
      </w:r>
      <w:r>
        <w:rPr>
          <w:rStyle w:val="Hyperlink"/>
        </w:rPr>
        <w:t xml:space="preserve"> </w:t>
      </w:r>
    </w:p>
    <w:p w:rsidR="00AE6BB2" w:rsidRDefault="00703E6D" w:rsidP="00AE6BB2">
      <w:r>
        <w:t>Please refer to the documentation for your</w:t>
      </w:r>
      <w:r w:rsidR="00570136">
        <w:t xml:space="preserve"> git</w:t>
      </w:r>
      <w:r>
        <w:t xml:space="preserve"> GUI front end for the specifics of how to do this.</w:t>
      </w:r>
    </w:p>
    <w:p w:rsidR="0075324B" w:rsidRPr="005A46A2" w:rsidRDefault="0075324B" w:rsidP="00570136">
      <w:pPr>
        <w:pStyle w:val="Heading2"/>
      </w:pPr>
      <w:bookmarkStart w:id="5" w:name="_Toc429243101"/>
      <w:bookmarkStart w:id="6" w:name="_Toc463444730"/>
      <w:r>
        <w:t>Start MiServer 3.0</w:t>
      </w:r>
      <w:bookmarkEnd w:id="5"/>
      <w:bookmarkEnd w:id="6"/>
      <w:r>
        <w:br/>
      </w:r>
    </w:p>
    <w:p w:rsidR="0075324B" w:rsidRDefault="0075324B" w:rsidP="0075324B">
      <w:pPr>
        <w:pStyle w:val="ListParagraph"/>
        <w:numPr>
          <w:ilvl w:val="0"/>
          <w:numId w:val="1"/>
        </w:numPr>
        <w:tabs>
          <w:tab w:val="left" w:pos="6039"/>
        </w:tabs>
      </w:pPr>
      <w:r>
        <w:t>Load the miserver workspace</w:t>
      </w:r>
    </w:p>
    <w:p w:rsidR="00703E6D" w:rsidRPr="00703E6D" w:rsidRDefault="00360316" w:rsidP="00703E6D">
      <w:pPr>
        <w:pStyle w:val="ListParagraph"/>
        <w:tabs>
          <w:tab w:val="left" w:pos="6039"/>
        </w:tabs>
        <w:ind w:left="360"/>
        <w:rPr>
          <w:rFonts w:ascii="APL385 Unicode" w:hAnsi="APL385 Unicode"/>
          <w:b/>
          <w:sz w:val="20"/>
        </w:rPr>
      </w:pPr>
      <w:r>
        <w:rPr>
          <w:rFonts w:ascii="APL385 Unicode" w:hAnsi="APL385 Unicode"/>
          <w:b/>
          <w:sz w:val="20"/>
        </w:rPr>
        <w:t xml:space="preserve">       </w:t>
      </w:r>
      <w:proofErr w:type="gramStart"/>
      <w:r>
        <w:rPr>
          <w:rFonts w:ascii="APL385 Unicode" w:hAnsi="APL385 Unicode"/>
          <w:b/>
          <w:sz w:val="20"/>
        </w:rPr>
        <w:t>)load</w:t>
      </w:r>
      <w:proofErr w:type="gramEnd"/>
      <w:r>
        <w:rPr>
          <w:rFonts w:ascii="APL385 Unicode" w:hAnsi="APL385 Unicode"/>
          <w:b/>
          <w:sz w:val="20"/>
        </w:rPr>
        <w:t xml:space="preserve"> c:\</w:t>
      </w:r>
      <w:r w:rsidR="00703E6D" w:rsidRPr="00703E6D">
        <w:rPr>
          <w:rFonts w:ascii="APL385 Unicode" w:hAnsi="APL385 Unicode"/>
          <w:b/>
          <w:sz w:val="20"/>
        </w:rPr>
        <w:t>miserver\miserver</w:t>
      </w:r>
    </w:p>
    <w:p w:rsidR="00703E6D" w:rsidRPr="00703E6D" w:rsidRDefault="00360316" w:rsidP="00703E6D">
      <w:pPr>
        <w:pStyle w:val="ListParagraph"/>
        <w:tabs>
          <w:tab w:val="left" w:pos="6039"/>
        </w:tabs>
        <w:ind w:left="360"/>
        <w:rPr>
          <w:rFonts w:ascii="APL385 Unicode" w:hAnsi="APL385 Unicode"/>
          <w:sz w:val="20"/>
        </w:rPr>
      </w:pPr>
      <w:r>
        <w:rPr>
          <w:rFonts w:ascii="APL385 Unicode" w:hAnsi="APL385 Unicode"/>
          <w:sz w:val="20"/>
        </w:rPr>
        <w:t>c:</w:t>
      </w:r>
      <w:r w:rsidR="00703E6D" w:rsidRPr="00703E6D">
        <w:rPr>
          <w:rFonts w:ascii="APL385 Unicode" w:hAnsi="APL385 Unicode"/>
          <w:sz w:val="20"/>
        </w:rPr>
        <w:t>\miserver\miserver.dws saved</w:t>
      </w:r>
      <w:r>
        <w:rPr>
          <w:rFonts w:ascii="APL385 Unicode" w:hAnsi="APL385 Unicode"/>
          <w:sz w:val="20"/>
        </w:rPr>
        <w:t>...</w:t>
      </w:r>
    </w:p>
    <w:p w:rsidR="0075324B" w:rsidRPr="00703E6D" w:rsidRDefault="00703E6D" w:rsidP="00703E6D">
      <w:pPr>
        <w:pStyle w:val="ListParagraph"/>
        <w:tabs>
          <w:tab w:val="left" w:pos="6039"/>
        </w:tabs>
        <w:ind w:left="360"/>
      </w:pPr>
      <w:r w:rsidRPr="00703E6D">
        <w:rPr>
          <w:rFonts w:ascii="APL385 Unicode" w:hAnsi="APL385 Unicode"/>
          <w:sz w:val="20"/>
        </w:rPr>
        <w:t xml:space="preserve">      Start </w:t>
      </w:r>
      <w:proofErr w:type="gramStart"/>
      <w:r w:rsidRPr="00703E6D">
        <w:rPr>
          <w:rFonts w:ascii="APL385 Unicode" w:hAnsi="APL385 Unicode"/>
          <w:sz w:val="20"/>
        </w:rPr>
        <w:t>'./</w:t>
      </w:r>
      <w:proofErr w:type="gramEnd"/>
      <w:r w:rsidRPr="00703E6D">
        <w:rPr>
          <w:rFonts w:ascii="APL385 Unicode" w:hAnsi="APL385 Unicode"/>
          <w:sz w:val="20"/>
        </w:rPr>
        <w:t xml:space="preserve">SampleMiSites/MS3' ⍝ Run the MiServer v3.0 sample site </w:t>
      </w:r>
      <w:r w:rsidR="0075324B" w:rsidRPr="00703E6D">
        <w:rPr>
          <w:rFonts w:ascii="APL385 Unicode" w:hAnsi="APL385 Unicode"/>
        </w:rPr>
        <w:br/>
      </w:r>
    </w:p>
    <w:p w:rsidR="0075324B" w:rsidRPr="00C45C8D" w:rsidRDefault="0075324B" w:rsidP="0075324B">
      <w:pPr>
        <w:pStyle w:val="ListParagraph"/>
        <w:numPr>
          <w:ilvl w:val="0"/>
          <w:numId w:val="1"/>
        </w:numPr>
        <w:tabs>
          <w:tab w:val="left" w:pos="6039"/>
        </w:tabs>
        <w:rPr>
          <w:rFonts w:ascii="APL385 Unicode" w:hAnsi="APL385 Unicode"/>
        </w:rPr>
      </w:pPr>
      <w:r>
        <w:t>Start MiServer</w:t>
      </w:r>
    </w:p>
    <w:p w:rsidR="00360316" w:rsidRPr="00360316" w:rsidRDefault="0075324B" w:rsidP="00360316">
      <w:pPr>
        <w:pStyle w:val="ListParagraph"/>
        <w:tabs>
          <w:tab w:val="left" w:pos="6039"/>
        </w:tabs>
        <w:ind w:left="360"/>
      </w:pPr>
      <w:r>
        <w:t xml:space="preserve">Cursor up, insert a </w:t>
      </w:r>
      <w:r w:rsidRPr="00C45C8D">
        <w:rPr>
          <w:rFonts w:ascii="APL385 Unicode" w:hAnsi="APL385 Unicode"/>
        </w:rPr>
        <w:t>1</w:t>
      </w:r>
      <w:r>
        <w:t xml:space="preserve"> before Start and press enter</w:t>
      </w:r>
      <w:r w:rsidRPr="00360316">
        <w:rPr>
          <w:rFonts w:ascii="APL385 Unicode" w:hAnsi="APL385 Unicode"/>
        </w:rPr>
        <w:br/>
      </w:r>
      <w:r w:rsidR="00360316" w:rsidRPr="00360316">
        <w:rPr>
          <w:rFonts w:ascii="APL385 Unicode" w:hAnsi="APL385 Unicode"/>
          <w:sz w:val="18"/>
          <w:szCs w:val="19"/>
        </w:rPr>
        <w:t xml:space="preserve">      </w:t>
      </w:r>
      <w:r w:rsidR="00360316" w:rsidRPr="00360316">
        <w:rPr>
          <w:rFonts w:ascii="APL385 Unicode" w:hAnsi="APL385 Unicode"/>
          <w:b/>
          <w:sz w:val="18"/>
          <w:szCs w:val="19"/>
        </w:rPr>
        <w:t xml:space="preserve">1 Start </w:t>
      </w:r>
      <w:proofErr w:type="gramStart"/>
      <w:r w:rsidR="00360316" w:rsidRPr="00360316">
        <w:rPr>
          <w:rFonts w:ascii="APL385 Unicode" w:hAnsi="APL385 Unicode"/>
          <w:b/>
          <w:sz w:val="18"/>
          <w:szCs w:val="19"/>
        </w:rPr>
        <w:t>'./</w:t>
      </w:r>
      <w:proofErr w:type="gramEnd"/>
      <w:r w:rsidR="00360316" w:rsidRPr="00360316">
        <w:rPr>
          <w:rFonts w:ascii="APL385 Unicode" w:hAnsi="APL385 Unicode"/>
          <w:b/>
          <w:sz w:val="18"/>
          <w:szCs w:val="19"/>
        </w:rPr>
        <w:t>SampleMiSites/MS3'</w:t>
      </w:r>
      <w:r w:rsidR="00360316" w:rsidRPr="00360316">
        <w:rPr>
          <w:rFonts w:ascii="APL385 Unicode" w:hAnsi="APL385 Unicode"/>
          <w:sz w:val="18"/>
          <w:szCs w:val="19"/>
        </w:rPr>
        <w:t xml:space="preserve"> ⍝ Run the MiServer v3.0 sample site </w:t>
      </w:r>
      <w:r w:rsidR="00360316" w:rsidRPr="00360316">
        <w:rPr>
          <w:rFonts w:ascii="APL385 Unicode" w:hAnsi="APL385 Unicode"/>
          <w:sz w:val="18"/>
          <w:szCs w:val="19"/>
        </w:rPr>
        <w:br/>
        <w:t>Development environment loaded</w:t>
      </w:r>
    </w:p>
    <w:p w:rsidR="00360316" w:rsidRPr="00360316" w:rsidRDefault="00360316" w:rsidP="00360316">
      <w:pPr>
        <w:pStyle w:val="ListParagraph"/>
        <w:tabs>
          <w:tab w:val="left" w:pos="6039"/>
        </w:tabs>
        <w:ind w:left="360"/>
        <w:rPr>
          <w:rFonts w:ascii="APL385 Unicode" w:hAnsi="APL385 Unicode"/>
          <w:sz w:val="18"/>
          <w:szCs w:val="19"/>
        </w:rPr>
      </w:pPr>
      <w:r w:rsidRPr="00360316">
        <w:rPr>
          <w:rFonts w:ascii="APL385 Unicode" w:hAnsi="APL385 Unicode"/>
          <w:sz w:val="18"/>
          <w:szCs w:val="19"/>
        </w:rPr>
        <w:t>MiSite "c:\git\miserver\SampleMiSites/MS3\" loaded</w:t>
      </w:r>
    </w:p>
    <w:p w:rsidR="00360316" w:rsidRPr="00360316" w:rsidRDefault="00360316" w:rsidP="00360316">
      <w:pPr>
        <w:pStyle w:val="ListParagraph"/>
        <w:tabs>
          <w:tab w:val="left" w:pos="6039"/>
        </w:tabs>
        <w:ind w:left="360"/>
        <w:rPr>
          <w:rFonts w:ascii="APL385 Unicode" w:hAnsi="APL385 Unicode"/>
          <w:sz w:val="18"/>
          <w:szCs w:val="19"/>
        </w:rPr>
      </w:pPr>
      <w:r w:rsidRPr="00360316">
        <w:rPr>
          <w:rFonts w:ascii="APL385 Unicode" w:hAnsi="APL385 Unicode"/>
          <w:sz w:val="18"/>
          <w:szCs w:val="19"/>
        </w:rPr>
        <w:t xml:space="preserve">MiServer for </w:t>
      </w:r>
      <w:proofErr w:type="gramStart"/>
      <w:r w:rsidRPr="00360316">
        <w:rPr>
          <w:rFonts w:ascii="APL385 Unicode" w:hAnsi="APL385 Unicode"/>
          <w:sz w:val="18"/>
          <w:szCs w:val="19"/>
        </w:rPr>
        <w:t>"./</w:t>
      </w:r>
      <w:proofErr w:type="gramEnd"/>
      <w:r w:rsidRPr="00360316">
        <w:rPr>
          <w:rFonts w:ascii="APL385 Unicode" w:hAnsi="APL385 Unicode"/>
          <w:sz w:val="18"/>
          <w:szCs w:val="19"/>
        </w:rPr>
        <w:t>SampleMiSites/MS3" started on http://192.168.223.20:8080</w:t>
      </w:r>
    </w:p>
    <w:p w:rsidR="0075324B" w:rsidRDefault="00360316" w:rsidP="00360316">
      <w:pPr>
        <w:pStyle w:val="ListParagraph"/>
        <w:tabs>
          <w:tab w:val="left" w:pos="6039"/>
        </w:tabs>
        <w:ind w:left="360"/>
      </w:pPr>
      <w:r w:rsidRPr="00360316">
        <w:rPr>
          <w:rFonts w:ascii="APL385 Unicode" w:hAnsi="APL385 Unicode"/>
          <w:sz w:val="18"/>
          <w:szCs w:val="19"/>
        </w:rPr>
        <w:t>Running in Debug mode (configured by setting &lt;Production&gt; in /Config/Server.xml)</w:t>
      </w:r>
      <w:r w:rsidR="0075324B" w:rsidRPr="00232BB5">
        <w:rPr>
          <w:rFonts w:ascii="APL385 Unicode" w:hAnsi="APL385 Unicode"/>
          <w:sz w:val="18"/>
          <w:szCs w:val="19"/>
        </w:rPr>
        <w:br/>
      </w:r>
    </w:p>
    <w:p w:rsidR="0075324B" w:rsidRDefault="0075324B" w:rsidP="0075324B">
      <w:pPr>
        <w:tabs>
          <w:tab w:val="left" w:pos="6039"/>
        </w:tabs>
      </w:pPr>
      <w:r>
        <w:t>What's all this mean?</w:t>
      </w:r>
    </w:p>
    <w:p w:rsidR="00360316" w:rsidRPr="00360316" w:rsidRDefault="0075324B" w:rsidP="00280A2C">
      <w:pPr>
        <w:pStyle w:val="ListParagraph"/>
        <w:numPr>
          <w:ilvl w:val="0"/>
          <w:numId w:val="8"/>
        </w:numPr>
        <w:tabs>
          <w:tab w:val="left" w:pos="6039"/>
        </w:tabs>
        <w:rPr>
          <w:rFonts w:ascii="APL385 Unicode" w:hAnsi="APL385 Unicode"/>
          <w:sz w:val="18"/>
          <w:szCs w:val="19"/>
        </w:rPr>
      </w:pPr>
      <w:r w:rsidRPr="00360316">
        <w:rPr>
          <w:rFonts w:ascii="APL385 Unicode" w:hAnsi="APL385 Unicode"/>
          <w:sz w:val="18"/>
        </w:rPr>
        <w:t>Development environment loaded</w:t>
      </w:r>
      <w:r w:rsidRPr="00360316">
        <w:rPr>
          <w:rFonts w:ascii="APL385 Unicode" w:hAnsi="APL385 Unicode"/>
          <w:sz w:val="18"/>
        </w:rPr>
        <w:br/>
      </w:r>
      <w:r>
        <w:t xml:space="preserve">Providing Start a left argument of 1 loads the development environment which loads all the classes needed to be able to edit pages </w:t>
      </w:r>
      <w:r w:rsidR="00360316">
        <w:t>from the root of the workspace.</w:t>
      </w:r>
    </w:p>
    <w:p w:rsidR="0075324B" w:rsidRPr="00360316" w:rsidRDefault="00360316" w:rsidP="00280A2C">
      <w:pPr>
        <w:pStyle w:val="ListParagraph"/>
        <w:numPr>
          <w:ilvl w:val="0"/>
          <w:numId w:val="8"/>
        </w:numPr>
        <w:tabs>
          <w:tab w:val="left" w:pos="6039"/>
        </w:tabs>
        <w:rPr>
          <w:rFonts w:ascii="APL385 Unicode" w:hAnsi="APL385 Unicode"/>
          <w:sz w:val="18"/>
          <w:szCs w:val="19"/>
        </w:rPr>
      </w:pPr>
      <w:r>
        <w:rPr>
          <w:noProof/>
        </w:rPr>
        <w:drawing>
          <wp:anchor distT="0" distB="0" distL="114300" distR="114300" simplePos="0" relativeHeight="251672576" behindDoc="1" locked="0" layoutInCell="1" allowOverlap="1" wp14:anchorId="2E3DC68F" wp14:editId="12F7339E">
            <wp:simplePos x="0" y="0"/>
            <wp:positionH relativeFrom="column">
              <wp:posOffset>-266700</wp:posOffset>
            </wp:positionH>
            <wp:positionV relativeFrom="paragraph">
              <wp:posOffset>1022350</wp:posOffset>
            </wp:positionV>
            <wp:extent cx="374904" cy="310896"/>
            <wp:effectExtent l="0" t="0" r="6350" b="0"/>
            <wp:wrapTight wrapText="bothSides">
              <wp:wrapPolygon edited="0">
                <wp:start x="0" y="0"/>
                <wp:lineTo x="0" y="19877"/>
                <wp:lineTo x="20868" y="19877"/>
                <wp:lineTo x="20868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rning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2307" b="88927"/>
                    <a:stretch/>
                  </pic:blipFill>
                  <pic:spPr bwMode="auto">
                    <a:xfrm>
                      <a:off x="0" y="0"/>
                      <a:ext cx="374904" cy="3108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60316">
        <w:rPr>
          <w:rFonts w:ascii="APL385 Unicode" w:hAnsi="APL385 Unicode"/>
          <w:sz w:val="18"/>
          <w:szCs w:val="19"/>
        </w:rPr>
        <w:t>MiSite "c:\miserver\SampleMiSites/MS3\" loaded</w:t>
      </w:r>
      <w:r w:rsidR="0075324B" w:rsidRPr="00360316">
        <w:rPr>
          <w:rFonts w:ascii="APL385 Unicode" w:hAnsi="APL385 Unicode"/>
          <w:sz w:val="18"/>
        </w:rPr>
        <w:br/>
      </w:r>
      <w:r w:rsidR="0075324B" w:rsidRPr="00232BB5">
        <w:t>The right argument</w:t>
      </w:r>
      <w:r w:rsidR="0075324B">
        <w:t xml:space="preserve"> to Start is the path to</w:t>
      </w:r>
      <w:r>
        <w:t xml:space="preserve"> the folder containing</w:t>
      </w:r>
      <w:r w:rsidR="0075324B">
        <w:t xml:space="preserve"> your website.</w:t>
      </w:r>
      <w:r>
        <w:br/>
        <w:t>MiServer includes a number of sample web sites.  In this case the MS3 sample website is located in the SampleMiSites folder within the MiServer installation.</w:t>
      </w:r>
      <w:r w:rsidR="00994A0A">
        <w:br/>
      </w:r>
      <w:r w:rsidR="00994A0A">
        <w:br/>
      </w:r>
      <w:r>
        <w:t xml:space="preserve">When you create your own websites, </w:t>
      </w:r>
      <w:r w:rsidR="00994A0A">
        <w:t xml:space="preserve">don’t </w:t>
      </w:r>
      <w:r>
        <w:t>store them within the \miserver\ folder</w:t>
      </w:r>
      <w:r w:rsidR="00994A0A">
        <w:t xml:space="preserve"> as this may cause c</w:t>
      </w:r>
      <w:r>
        <w:t xml:space="preserve">onflicts or loss of data when you download updates to MiServer.  You should </w:t>
      </w:r>
      <w:r w:rsidR="00994A0A">
        <w:t>store your own websites in a folder outside of the MiServer folder structure.</w:t>
      </w:r>
      <w:r w:rsidR="0075324B">
        <w:br/>
      </w:r>
    </w:p>
    <w:p w:rsidR="0075324B" w:rsidRPr="00A37C63" w:rsidRDefault="00A37C63" w:rsidP="00A37C63">
      <w:pPr>
        <w:pStyle w:val="ListParagraph"/>
        <w:numPr>
          <w:ilvl w:val="0"/>
          <w:numId w:val="8"/>
        </w:numPr>
        <w:tabs>
          <w:tab w:val="left" w:pos="6039"/>
        </w:tabs>
        <w:rPr>
          <w:rFonts w:ascii="APL385 Unicode" w:hAnsi="APL385 Unicode"/>
          <w:sz w:val="18"/>
          <w:szCs w:val="19"/>
        </w:rPr>
      </w:pPr>
      <w:r w:rsidRPr="00360316">
        <w:rPr>
          <w:rFonts w:ascii="APL385 Unicode" w:hAnsi="APL385 Unicode"/>
          <w:sz w:val="18"/>
          <w:szCs w:val="19"/>
        </w:rPr>
        <w:lastRenderedPageBreak/>
        <w:t xml:space="preserve">MiServer for </w:t>
      </w:r>
      <w:proofErr w:type="gramStart"/>
      <w:r w:rsidRPr="00360316">
        <w:rPr>
          <w:rFonts w:ascii="APL385 Unicode" w:hAnsi="APL385 Unicode"/>
          <w:sz w:val="18"/>
          <w:szCs w:val="19"/>
        </w:rPr>
        <w:t>"./</w:t>
      </w:r>
      <w:proofErr w:type="gramEnd"/>
      <w:r w:rsidRPr="00360316">
        <w:rPr>
          <w:rFonts w:ascii="APL385 Unicode" w:hAnsi="APL385 Unicode"/>
          <w:sz w:val="18"/>
          <w:szCs w:val="19"/>
        </w:rPr>
        <w:t>SampleMiSites/MS3" started on http://192.168.223.20:8080</w:t>
      </w:r>
      <w:r w:rsidR="0075324B" w:rsidRPr="00A37C63">
        <w:rPr>
          <w:rFonts w:ascii="APL385 Unicode" w:hAnsi="APL385 Unicode"/>
          <w:sz w:val="18"/>
        </w:rPr>
        <w:br/>
      </w:r>
      <w:r w:rsidR="0075324B">
        <w:t>This means that MiServer started successfully and listening on port 8080.  The port is configurable.</w:t>
      </w:r>
      <w:r>
        <w:t xml:space="preserve">  If you’re using Dyalog for Windows version 15.0 or later, you can Ctrl-click on the displayed web address to open it in a browser.</w:t>
      </w:r>
    </w:p>
    <w:p w:rsidR="0075324B" w:rsidRPr="00636728" w:rsidRDefault="0075324B" w:rsidP="0075324B">
      <w:pPr>
        <w:pStyle w:val="ListParagraph"/>
        <w:numPr>
          <w:ilvl w:val="0"/>
          <w:numId w:val="8"/>
        </w:numPr>
        <w:tabs>
          <w:tab w:val="left" w:pos="6039"/>
        </w:tabs>
        <w:rPr>
          <w:rFonts w:ascii="APL385 Unicode" w:hAnsi="APL385 Unicode"/>
          <w:sz w:val="18"/>
          <w:szCs w:val="19"/>
        </w:rPr>
      </w:pPr>
      <w:r w:rsidRPr="00232BB5">
        <w:rPr>
          <w:rFonts w:ascii="APL385 Unicode" w:hAnsi="APL385 Unicode"/>
          <w:sz w:val="18"/>
          <w:szCs w:val="19"/>
        </w:rPr>
        <w:t>Running in Debug mode (configured by setting &lt;Production&gt; in /Config/Server.xml)</w:t>
      </w:r>
      <w:r>
        <w:rPr>
          <w:rFonts w:ascii="APL385 Unicode" w:hAnsi="APL385 Unicode"/>
          <w:sz w:val="18"/>
          <w:szCs w:val="19"/>
        </w:rPr>
        <w:br/>
      </w:r>
      <w:r>
        <w:t xml:space="preserve">Debug mode </w:t>
      </w:r>
      <w:r w:rsidR="00A37C63">
        <w:t>makes it easier for you to diagnose and recover from programming errors that may occur as you develop your website.</w:t>
      </w:r>
      <w:r w:rsidR="00697E08">
        <w:br/>
      </w:r>
    </w:p>
    <w:p w:rsidR="00570136" w:rsidRPr="005C5102" w:rsidRDefault="0075324B" w:rsidP="005C5102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>
        <w:t xml:space="preserve">Use the browser of your choice to navigate to </w:t>
      </w:r>
      <w:hyperlink r:id="rId18" w:history="1">
        <w:r w:rsidR="00697E08" w:rsidRPr="00BC0EC8">
          <w:rPr>
            <w:rStyle w:val="Hyperlink"/>
            <w:b/>
          </w:rPr>
          <w:t>http://localhost:8080</w:t>
        </w:r>
      </w:hyperlink>
      <w:r w:rsidR="00697E08">
        <w:t xml:space="preserve"> or the IP address that was shown in the MiServer start message.</w:t>
      </w:r>
    </w:p>
    <w:sectPr w:rsidR="00570136" w:rsidRPr="005C5102" w:rsidSect="000C6972">
      <w:headerReference w:type="default" r:id="rId19"/>
      <w:footerReference w:type="default" r:id="rId20"/>
      <w:pgSz w:w="12240" w:h="15840" w:code="1"/>
      <w:pgMar w:top="1440" w:right="1440" w:bottom="1440" w:left="1440" w:header="432" w:footer="432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5CF0" w:rsidRDefault="00765CF0" w:rsidP="006C5797">
      <w:pPr>
        <w:spacing w:line="240" w:lineRule="auto"/>
      </w:pPr>
      <w:r>
        <w:separator/>
      </w:r>
    </w:p>
  </w:endnote>
  <w:endnote w:type="continuationSeparator" w:id="0">
    <w:p w:rsidR="00765CF0" w:rsidRDefault="00765CF0" w:rsidP="006C57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PL385 Unicode">
    <w:panose1 w:val="020B0709000202000203"/>
    <w:charset w:val="00"/>
    <w:family w:val="modern"/>
    <w:pitch w:val="fixed"/>
    <w:sig w:usb0="800002C7" w:usb1="00005CE1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1A9A" w:rsidRPr="000C6972" w:rsidRDefault="000C6972" w:rsidP="000C6972">
    <w:pPr>
      <w:pStyle w:val="Footer"/>
      <w:jc w:val="cen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4A097E">
      <w:rPr>
        <w:noProof/>
      </w:rPr>
      <w:t>4</w:t>
    </w:r>
    <w:r>
      <w:fldChar w:fldCharType="end"/>
    </w:r>
    <w:r>
      <w:t xml:space="preserve"> of </w:t>
    </w:r>
    <w:fldSimple w:instr=" NUMPAGES  \* Arabic  \* MERGEFORMAT ">
      <w:r w:rsidR="004A097E"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5CF0" w:rsidRDefault="00765CF0" w:rsidP="006C5797">
      <w:pPr>
        <w:spacing w:line="240" w:lineRule="auto"/>
      </w:pPr>
      <w:r>
        <w:separator/>
      </w:r>
    </w:p>
  </w:footnote>
  <w:footnote w:type="continuationSeparator" w:id="0">
    <w:p w:rsidR="00765CF0" w:rsidRDefault="00765CF0" w:rsidP="006C579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710" w:type="dxa"/>
      <w:tblInd w:w="-630" w:type="dxa"/>
      <w:tblBorders>
        <w:top w:val="none" w:sz="0" w:space="0" w:color="auto"/>
        <w:left w:val="none" w:sz="0" w:space="0" w:color="auto"/>
        <w:bottom w:val="single" w:sz="12" w:space="0" w:color="4F81BD" w:themeColor="accent1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305"/>
      <w:gridCol w:w="5405"/>
    </w:tblGrid>
    <w:tr w:rsidR="009674B5" w:rsidTr="00371C33">
      <w:sdt>
        <w:sdtPr>
          <w:alias w:val="Subject"/>
          <w:tag w:val=""/>
          <w:id w:val="315994155"/>
          <w:placeholder>
            <w:docPart w:val="00D5B76A90534B929E6F6FE3FD5219ED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tc>
            <w:tcPr>
              <w:tcW w:w="5305" w:type="dxa"/>
              <w:shd w:val="clear" w:color="auto" w:fill="auto"/>
            </w:tcPr>
            <w:p w:rsidR="00BC6FE1" w:rsidRPr="00BC6FE1" w:rsidRDefault="0097352E" w:rsidP="00BC6FE1">
              <w:pPr>
                <w:pStyle w:val="Heading2"/>
                <w:outlineLvl w:val="1"/>
              </w:pPr>
              <w:r>
                <w:t>Installing MiServer</w:t>
              </w:r>
            </w:p>
          </w:tc>
        </w:sdtContent>
      </w:sdt>
      <w:sdt>
        <w:sdtPr>
          <w:alias w:val="Title"/>
          <w:tag w:val=""/>
          <w:id w:val="1885202371"/>
          <w:placeholder>
            <w:docPart w:val="C6F11F4077374126A1A6AC36ADDACAB1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5405" w:type="dxa"/>
              <w:shd w:val="clear" w:color="auto" w:fill="auto"/>
            </w:tcPr>
            <w:p w:rsidR="009674B5" w:rsidRDefault="00110AD0" w:rsidP="006C5797">
              <w:pPr>
                <w:pStyle w:val="Heading2"/>
                <w:jc w:val="right"/>
                <w:outlineLvl w:val="1"/>
              </w:pPr>
              <w:r>
                <w:t>MiServer 3.0</w:t>
              </w:r>
            </w:p>
          </w:tc>
        </w:sdtContent>
      </w:sdt>
    </w:tr>
  </w:tbl>
  <w:p w:rsidR="009674B5" w:rsidRDefault="009674B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24D72"/>
    <w:multiLevelType w:val="hybridMultilevel"/>
    <w:tmpl w:val="9DFAFF34"/>
    <w:lvl w:ilvl="0" w:tplc="1B281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47276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8AEEE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DD610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A7C6F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64E7A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48C99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47EF7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8C23F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83879F4"/>
    <w:multiLevelType w:val="hybridMultilevel"/>
    <w:tmpl w:val="8B108484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 w15:restartNumberingAfterBreak="0">
    <w:nsid w:val="199B768F"/>
    <w:multiLevelType w:val="hybridMultilevel"/>
    <w:tmpl w:val="CD665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353128"/>
    <w:multiLevelType w:val="hybridMultilevel"/>
    <w:tmpl w:val="ED825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C672B5"/>
    <w:multiLevelType w:val="hybridMultilevel"/>
    <w:tmpl w:val="044056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5D7449"/>
    <w:multiLevelType w:val="hybridMultilevel"/>
    <w:tmpl w:val="86C46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A003A2"/>
    <w:multiLevelType w:val="hybridMultilevel"/>
    <w:tmpl w:val="40C4057C"/>
    <w:lvl w:ilvl="0" w:tplc="90CEACBC">
      <w:start w:val="4"/>
      <w:numFmt w:val="bullet"/>
      <w:lvlText w:val=""/>
      <w:lvlJc w:val="left"/>
      <w:pPr>
        <w:ind w:left="720" w:hanging="360"/>
      </w:pPr>
      <w:rPr>
        <w:rFonts w:ascii="Symbol" w:eastAsia="MS Mincho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F813F9"/>
    <w:multiLevelType w:val="hybridMultilevel"/>
    <w:tmpl w:val="CF0EF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5B6AB9"/>
    <w:multiLevelType w:val="hybridMultilevel"/>
    <w:tmpl w:val="1A64CC4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A451C1"/>
    <w:multiLevelType w:val="hybridMultilevel"/>
    <w:tmpl w:val="5932312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0" w15:restartNumberingAfterBreak="0">
    <w:nsid w:val="261F3B22"/>
    <w:multiLevelType w:val="hybridMultilevel"/>
    <w:tmpl w:val="72A47B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AB42AC"/>
    <w:multiLevelType w:val="hybridMultilevel"/>
    <w:tmpl w:val="F71697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A653A4"/>
    <w:multiLevelType w:val="hybridMultilevel"/>
    <w:tmpl w:val="FF88A5CA"/>
    <w:lvl w:ilvl="0" w:tplc="A2FE86E4">
      <w:numFmt w:val="bullet"/>
      <w:lvlText w:val=""/>
      <w:lvlJc w:val="left"/>
      <w:pPr>
        <w:ind w:left="720" w:hanging="360"/>
      </w:pPr>
      <w:rPr>
        <w:rFonts w:ascii="Symbol" w:eastAsia="MS Mincho" w:hAnsi="Symbol" w:cstheme="minorBidi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9F26C4"/>
    <w:multiLevelType w:val="hybridMultilevel"/>
    <w:tmpl w:val="BE2EA4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3933E5"/>
    <w:multiLevelType w:val="hybridMultilevel"/>
    <w:tmpl w:val="349241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C5028C42">
      <w:numFmt w:val="bullet"/>
      <w:lvlText w:val=""/>
      <w:lvlJc w:val="left"/>
      <w:pPr>
        <w:ind w:left="1440" w:hanging="360"/>
      </w:pPr>
      <w:rPr>
        <w:rFonts w:ascii="Symbol" w:eastAsia="MS Mincho" w:hAnsi="Symbol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115C2F"/>
    <w:multiLevelType w:val="hybridMultilevel"/>
    <w:tmpl w:val="8C169FDC"/>
    <w:lvl w:ilvl="0" w:tplc="C30E7562">
      <w:start w:val="4"/>
      <w:numFmt w:val="bullet"/>
      <w:lvlText w:val=""/>
      <w:lvlJc w:val="left"/>
      <w:pPr>
        <w:ind w:left="720" w:hanging="360"/>
      </w:pPr>
      <w:rPr>
        <w:rFonts w:ascii="Symbol" w:eastAsia="MS Mincho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9C2CBD"/>
    <w:multiLevelType w:val="hybridMultilevel"/>
    <w:tmpl w:val="3ADC87B0"/>
    <w:lvl w:ilvl="0" w:tplc="FD80ABCA">
      <w:start w:val="1"/>
      <w:numFmt w:val="decimal"/>
      <w:lvlText w:val="%1)"/>
      <w:lvlJc w:val="left"/>
      <w:pPr>
        <w:ind w:left="360" w:hanging="360"/>
      </w:pPr>
      <w:rPr>
        <w:rFonts w:asciiTheme="minorHAnsi" w:hAnsiTheme="minorHAnsi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4263907"/>
    <w:multiLevelType w:val="hybridMultilevel"/>
    <w:tmpl w:val="1E46E7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B06695"/>
    <w:multiLevelType w:val="hybridMultilevel"/>
    <w:tmpl w:val="3F7AAB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C15600"/>
    <w:multiLevelType w:val="hybridMultilevel"/>
    <w:tmpl w:val="E364F1A6"/>
    <w:lvl w:ilvl="0" w:tplc="E0387EEE">
      <w:start w:val="1"/>
      <w:numFmt w:val="decimal"/>
      <w:lvlText w:val="Option %1:"/>
      <w:lvlJc w:val="righ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495DC1"/>
    <w:multiLevelType w:val="hybridMultilevel"/>
    <w:tmpl w:val="1CC2B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1D6365"/>
    <w:multiLevelType w:val="hybridMultilevel"/>
    <w:tmpl w:val="B79EB9B4"/>
    <w:lvl w:ilvl="0" w:tplc="A2FE86E4">
      <w:numFmt w:val="bullet"/>
      <w:lvlText w:val=""/>
      <w:lvlJc w:val="left"/>
      <w:pPr>
        <w:ind w:left="3600" w:hanging="360"/>
      </w:pPr>
      <w:rPr>
        <w:rFonts w:ascii="Symbol" w:eastAsia="MS Mincho" w:hAnsi="Symbol" w:cstheme="minorBidi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2" w15:restartNumberingAfterBreak="0">
    <w:nsid w:val="573139CA"/>
    <w:multiLevelType w:val="hybridMultilevel"/>
    <w:tmpl w:val="9320DD9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3" w15:restartNumberingAfterBreak="0">
    <w:nsid w:val="5A262CE4"/>
    <w:multiLevelType w:val="hybridMultilevel"/>
    <w:tmpl w:val="002AB0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1B6067"/>
    <w:multiLevelType w:val="hybridMultilevel"/>
    <w:tmpl w:val="3F4C9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5F34CF"/>
    <w:multiLevelType w:val="hybridMultilevel"/>
    <w:tmpl w:val="631A5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91182B"/>
    <w:multiLevelType w:val="hybridMultilevel"/>
    <w:tmpl w:val="A838F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AB4554"/>
    <w:multiLevelType w:val="hybridMultilevel"/>
    <w:tmpl w:val="473ACD4E"/>
    <w:lvl w:ilvl="0" w:tplc="A2FE86E4">
      <w:numFmt w:val="bullet"/>
      <w:lvlText w:val=""/>
      <w:lvlJc w:val="left"/>
      <w:pPr>
        <w:ind w:left="720" w:hanging="360"/>
      </w:pPr>
      <w:rPr>
        <w:rFonts w:ascii="Symbol" w:eastAsia="MS Mincho" w:hAnsi="Symbol" w:cstheme="minorBidi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F24820"/>
    <w:multiLevelType w:val="hybridMultilevel"/>
    <w:tmpl w:val="EEF6E18E"/>
    <w:lvl w:ilvl="0" w:tplc="2E90D682">
      <w:start w:val="1"/>
      <w:numFmt w:val="decimal"/>
      <w:lvlText w:val="%1)"/>
      <w:lvlJc w:val="left"/>
      <w:pPr>
        <w:ind w:left="720" w:hanging="360"/>
      </w:pPr>
      <w:rPr>
        <w:rFonts w:ascii="APL385 Unicode" w:hAnsi="APL385 Unicode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2D6AD0"/>
    <w:multiLevelType w:val="hybridMultilevel"/>
    <w:tmpl w:val="F5846AC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D33C99"/>
    <w:multiLevelType w:val="hybridMultilevel"/>
    <w:tmpl w:val="11984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194050"/>
    <w:multiLevelType w:val="hybridMultilevel"/>
    <w:tmpl w:val="489C15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54F30"/>
    <w:multiLevelType w:val="hybridMultilevel"/>
    <w:tmpl w:val="189A4A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482F21"/>
    <w:multiLevelType w:val="hybridMultilevel"/>
    <w:tmpl w:val="118A33B2"/>
    <w:lvl w:ilvl="0" w:tplc="C5028C42">
      <w:numFmt w:val="bullet"/>
      <w:lvlText w:val=""/>
      <w:lvlJc w:val="left"/>
      <w:pPr>
        <w:ind w:left="720" w:hanging="360"/>
      </w:pPr>
      <w:rPr>
        <w:rFonts w:ascii="Symbol" w:eastAsia="MS Mincho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2149B1"/>
    <w:multiLevelType w:val="hybridMultilevel"/>
    <w:tmpl w:val="DF02CD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FE51E8"/>
    <w:multiLevelType w:val="hybridMultilevel"/>
    <w:tmpl w:val="E9EA4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B350035"/>
    <w:multiLevelType w:val="hybridMultilevel"/>
    <w:tmpl w:val="5B8CA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0"/>
  </w:num>
  <w:num w:numId="3">
    <w:abstractNumId w:val="15"/>
  </w:num>
  <w:num w:numId="4">
    <w:abstractNumId w:val="6"/>
  </w:num>
  <w:num w:numId="5">
    <w:abstractNumId w:val="25"/>
  </w:num>
  <w:num w:numId="6">
    <w:abstractNumId w:val="9"/>
  </w:num>
  <w:num w:numId="7">
    <w:abstractNumId w:val="18"/>
  </w:num>
  <w:num w:numId="8">
    <w:abstractNumId w:val="27"/>
  </w:num>
  <w:num w:numId="9">
    <w:abstractNumId w:val="2"/>
  </w:num>
  <w:num w:numId="10">
    <w:abstractNumId w:val="32"/>
  </w:num>
  <w:num w:numId="11">
    <w:abstractNumId w:val="21"/>
  </w:num>
  <w:num w:numId="12">
    <w:abstractNumId w:val="22"/>
  </w:num>
  <w:num w:numId="13">
    <w:abstractNumId w:val="1"/>
  </w:num>
  <w:num w:numId="14">
    <w:abstractNumId w:val="12"/>
  </w:num>
  <w:num w:numId="15">
    <w:abstractNumId w:val="10"/>
  </w:num>
  <w:num w:numId="16">
    <w:abstractNumId w:val="26"/>
  </w:num>
  <w:num w:numId="17">
    <w:abstractNumId w:val="7"/>
  </w:num>
  <w:num w:numId="18">
    <w:abstractNumId w:val="30"/>
  </w:num>
  <w:num w:numId="19">
    <w:abstractNumId w:val="33"/>
  </w:num>
  <w:num w:numId="20">
    <w:abstractNumId w:val="3"/>
  </w:num>
  <w:num w:numId="21">
    <w:abstractNumId w:val="4"/>
  </w:num>
  <w:num w:numId="22">
    <w:abstractNumId w:val="14"/>
  </w:num>
  <w:num w:numId="23">
    <w:abstractNumId w:val="8"/>
  </w:num>
  <w:num w:numId="24">
    <w:abstractNumId w:val="29"/>
  </w:num>
  <w:num w:numId="25">
    <w:abstractNumId w:val="35"/>
  </w:num>
  <w:num w:numId="26">
    <w:abstractNumId w:val="20"/>
  </w:num>
  <w:num w:numId="27">
    <w:abstractNumId w:val="5"/>
  </w:num>
  <w:num w:numId="28">
    <w:abstractNumId w:val="11"/>
  </w:num>
  <w:num w:numId="29">
    <w:abstractNumId w:val="36"/>
  </w:num>
  <w:num w:numId="30">
    <w:abstractNumId w:val="28"/>
  </w:num>
  <w:num w:numId="31">
    <w:abstractNumId w:val="13"/>
  </w:num>
  <w:num w:numId="32">
    <w:abstractNumId w:val="31"/>
  </w:num>
  <w:num w:numId="33">
    <w:abstractNumId w:val="23"/>
  </w:num>
  <w:num w:numId="34">
    <w:abstractNumId w:val="19"/>
  </w:num>
  <w:num w:numId="35">
    <w:abstractNumId w:val="34"/>
  </w:num>
  <w:num w:numId="36">
    <w:abstractNumId w:val="17"/>
  </w:num>
  <w:num w:numId="3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FE1"/>
    <w:rsid w:val="000046D2"/>
    <w:rsid w:val="00006D8B"/>
    <w:rsid w:val="00015C60"/>
    <w:rsid w:val="0002641D"/>
    <w:rsid w:val="00044604"/>
    <w:rsid w:val="0004616E"/>
    <w:rsid w:val="000C6972"/>
    <w:rsid w:val="000D08DE"/>
    <w:rsid w:val="000E06F9"/>
    <w:rsid w:val="000E3C2E"/>
    <w:rsid w:val="00102E4A"/>
    <w:rsid w:val="00110AD0"/>
    <w:rsid w:val="00114201"/>
    <w:rsid w:val="00122F96"/>
    <w:rsid w:val="00125744"/>
    <w:rsid w:val="00184622"/>
    <w:rsid w:val="001908DE"/>
    <w:rsid w:val="001A480D"/>
    <w:rsid w:val="001A6822"/>
    <w:rsid w:val="001B3D45"/>
    <w:rsid w:val="001B6FFE"/>
    <w:rsid w:val="001D592D"/>
    <w:rsid w:val="001F1600"/>
    <w:rsid w:val="00214312"/>
    <w:rsid w:val="00216A42"/>
    <w:rsid w:val="002233D6"/>
    <w:rsid w:val="00232BB5"/>
    <w:rsid w:val="00237BB5"/>
    <w:rsid w:val="00245309"/>
    <w:rsid w:val="00245769"/>
    <w:rsid w:val="00260ADF"/>
    <w:rsid w:val="00262BD4"/>
    <w:rsid w:val="00281D2B"/>
    <w:rsid w:val="00282F16"/>
    <w:rsid w:val="002A1B84"/>
    <w:rsid w:val="002C1FD8"/>
    <w:rsid w:val="002D259F"/>
    <w:rsid w:val="002D41C3"/>
    <w:rsid w:val="002D6C58"/>
    <w:rsid w:val="003009B8"/>
    <w:rsid w:val="003126C6"/>
    <w:rsid w:val="00316DF5"/>
    <w:rsid w:val="003369CD"/>
    <w:rsid w:val="0034266C"/>
    <w:rsid w:val="00351DB2"/>
    <w:rsid w:val="00355B18"/>
    <w:rsid w:val="00360316"/>
    <w:rsid w:val="003671A0"/>
    <w:rsid w:val="00371C33"/>
    <w:rsid w:val="003745FC"/>
    <w:rsid w:val="00375B9B"/>
    <w:rsid w:val="00385B4C"/>
    <w:rsid w:val="003A50F3"/>
    <w:rsid w:val="003A59C1"/>
    <w:rsid w:val="003B52DE"/>
    <w:rsid w:val="003C1591"/>
    <w:rsid w:val="003C267F"/>
    <w:rsid w:val="003D2237"/>
    <w:rsid w:val="003D27C3"/>
    <w:rsid w:val="003D6A62"/>
    <w:rsid w:val="003F26BD"/>
    <w:rsid w:val="00407959"/>
    <w:rsid w:val="00410193"/>
    <w:rsid w:val="00412B67"/>
    <w:rsid w:val="004214AD"/>
    <w:rsid w:val="0042515E"/>
    <w:rsid w:val="0043626E"/>
    <w:rsid w:val="00447908"/>
    <w:rsid w:val="00447CDF"/>
    <w:rsid w:val="00450934"/>
    <w:rsid w:val="00454580"/>
    <w:rsid w:val="00465A68"/>
    <w:rsid w:val="00477F8B"/>
    <w:rsid w:val="004959D7"/>
    <w:rsid w:val="004A097E"/>
    <w:rsid w:val="004B307D"/>
    <w:rsid w:val="004C1135"/>
    <w:rsid w:val="004C2E22"/>
    <w:rsid w:val="004C5A5C"/>
    <w:rsid w:val="004D03C8"/>
    <w:rsid w:val="004E08CF"/>
    <w:rsid w:val="00501AAF"/>
    <w:rsid w:val="00502383"/>
    <w:rsid w:val="00532F41"/>
    <w:rsid w:val="00541D15"/>
    <w:rsid w:val="0054259D"/>
    <w:rsid w:val="00542EB2"/>
    <w:rsid w:val="00545166"/>
    <w:rsid w:val="0054767C"/>
    <w:rsid w:val="0055401B"/>
    <w:rsid w:val="0056267E"/>
    <w:rsid w:val="00563DCD"/>
    <w:rsid w:val="00570136"/>
    <w:rsid w:val="0057402D"/>
    <w:rsid w:val="005818C3"/>
    <w:rsid w:val="005829DD"/>
    <w:rsid w:val="005A46A2"/>
    <w:rsid w:val="005C5102"/>
    <w:rsid w:val="005D402B"/>
    <w:rsid w:val="005D5019"/>
    <w:rsid w:val="005D791F"/>
    <w:rsid w:val="005F6799"/>
    <w:rsid w:val="006172D0"/>
    <w:rsid w:val="00634D8A"/>
    <w:rsid w:val="0063633A"/>
    <w:rsid w:val="00636728"/>
    <w:rsid w:val="0063700F"/>
    <w:rsid w:val="006428F8"/>
    <w:rsid w:val="006460AF"/>
    <w:rsid w:val="00653B5C"/>
    <w:rsid w:val="006601AC"/>
    <w:rsid w:val="00660ED2"/>
    <w:rsid w:val="006633C8"/>
    <w:rsid w:val="00697E08"/>
    <w:rsid w:val="006A337D"/>
    <w:rsid w:val="006B7C2F"/>
    <w:rsid w:val="006C265C"/>
    <w:rsid w:val="006C5797"/>
    <w:rsid w:val="006D6B4F"/>
    <w:rsid w:val="006E0AAB"/>
    <w:rsid w:val="006E2582"/>
    <w:rsid w:val="006F199D"/>
    <w:rsid w:val="006F30D4"/>
    <w:rsid w:val="006F59C9"/>
    <w:rsid w:val="00703E6D"/>
    <w:rsid w:val="00731388"/>
    <w:rsid w:val="0075324B"/>
    <w:rsid w:val="0075504E"/>
    <w:rsid w:val="00755CDA"/>
    <w:rsid w:val="00765CF0"/>
    <w:rsid w:val="00771A9A"/>
    <w:rsid w:val="00777BA7"/>
    <w:rsid w:val="00793F9E"/>
    <w:rsid w:val="007A2BCC"/>
    <w:rsid w:val="007A46E7"/>
    <w:rsid w:val="007B4484"/>
    <w:rsid w:val="007C3B6D"/>
    <w:rsid w:val="007F23E6"/>
    <w:rsid w:val="00813144"/>
    <w:rsid w:val="008221C7"/>
    <w:rsid w:val="0082523D"/>
    <w:rsid w:val="0083453E"/>
    <w:rsid w:val="00847087"/>
    <w:rsid w:val="00861B3E"/>
    <w:rsid w:val="00877816"/>
    <w:rsid w:val="0088427D"/>
    <w:rsid w:val="008B2EDE"/>
    <w:rsid w:val="008C636D"/>
    <w:rsid w:val="008D1491"/>
    <w:rsid w:val="008D4668"/>
    <w:rsid w:val="008E1E47"/>
    <w:rsid w:val="008F0BB4"/>
    <w:rsid w:val="00902F26"/>
    <w:rsid w:val="00915EF8"/>
    <w:rsid w:val="009165FA"/>
    <w:rsid w:val="00920B1A"/>
    <w:rsid w:val="0092199A"/>
    <w:rsid w:val="00934764"/>
    <w:rsid w:val="00945F69"/>
    <w:rsid w:val="0094666B"/>
    <w:rsid w:val="00954A7D"/>
    <w:rsid w:val="009552F7"/>
    <w:rsid w:val="009674B5"/>
    <w:rsid w:val="00970340"/>
    <w:rsid w:val="0097352E"/>
    <w:rsid w:val="0097484B"/>
    <w:rsid w:val="00980EEE"/>
    <w:rsid w:val="0098446B"/>
    <w:rsid w:val="009870BC"/>
    <w:rsid w:val="00993040"/>
    <w:rsid w:val="00994A0A"/>
    <w:rsid w:val="00997677"/>
    <w:rsid w:val="009A4292"/>
    <w:rsid w:val="009A6E94"/>
    <w:rsid w:val="009A72DD"/>
    <w:rsid w:val="009B03A5"/>
    <w:rsid w:val="009B5187"/>
    <w:rsid w:val="009D0266"/>
    <w:rsid w:val="009D77B6"/>
    <w:rsid w:val="009E624E"/>
    <w:rsid w:val="00A20C3E"/>
    <w:rsid w:val="00A2657A"/>
    <w:rsid w:val="00A26B5B"/>
    <w:rsid w:val="00A319F5"/>
    <w:rsid w:val="00A34F3A"/>
    <w:rsid w:val="00A37C63"/>
    <w:rsid w:val="00A66FAA"/>
    <w:rsid w:val="00A90625"/>
    <w:rsid w:val="00AA6C47"/>
    <w:rsid w:val="00AB4845"/>
    <w:rsid w:val="00AB4DEF"/>
    <w:rsid w:val="00AD2A18"/>
    <w:rsid w:val="00AE1D71"/>
    <w:rsid w:val="00AE6BB2"/>
    <w:rsid w:val="00AF22FE"/>
    <w:rsid w:val="00AF39F0"/>
    <w:rsid w:val="00B17E83"/>
    <w:rsid w:val="00B420B4"/>
    <w:rsid w:val="00B73410"/>
    <w:rsid w:val="00B806CF"/>
    <w:rsid w:val="00B9190F"/>
    <w:rsid w:val="00B93922"/>
    <w:rsid w:val="00BC2FC4"/>
    <w:rsid w:val="00BC6FE1"/>
    <w:rsid w:val="00BE0F90"/>
    <w:rsid w:val="00BE7984"/>
    <w:rsid w:val="00BF0ECC"/>
    <w:rsid w:val="00BF1EB3"/>
    <w:rsid w:val="00C058FF"/>
    <w:rsid w:val="00C07012"/>
    <w:rsid w:val="00C11745"/>
    <w:rsid w:val="00C329D9"/>
    <w:rsid w:val="00C42CE6"/>
    <w:rsid w:val="00C45C8D"/>
    <w:rsid w:val="00C87AC6"/>
    <w:rsid w:val="00CA08ED"/>
    <w:rsid w:val="00CA6951"/>
    <w:rsid w:val="00CD4CE4"/>
    <w:rsid w:val="00CE627A"/>
    <w:rsid w:val="00D02AB8"/>
    <w:rsid w:val="00D03804"/>
    <w:rsid w:val="00D265AE"/>
    <w:rsid w:val="00D26BCB"/>
    <w:rsid w:val="00D611A7"/>
    <w:rsid w:val="00D654E0"/>
    <w:rsid w:val="00DA79A8"/>
    <w:rsid w:val="00DB5DAA"/>
    <w:rsid w:val="00DC34D5"/>
    <w:rsid w:val="00DC4E81"/>
    <w:rsid w:val="00DE06D5"/>
    <w:rsid w:val="00DE1F44"/>
    <w:rsid w:val="00E04F2E"/>
    <w:rsid w:val="00E05FE6"/>
    <w:rsid w:val="00E0613F"/>
    <w:rsid w:val="00E07102"/>
    <w:rsid w:val="00E30C2B"/>
    <w:rsid w:val="00E42ED5"/>
    <w:rsid w:val="00E445CD"/>
    <w:rsid w:val="00E45C1C"/>
    <w:rsid w:val="00E63372"/>
    <w:rsid w:val="00E92AFA"/>
    <w:rsid w:val="00E95BDE"/>
    <w:rsid w:val="00EA14C8"/>
    <w:rsid w:val="00EA3B90"/>
    <w:rsid w:val="00EB28EF"/>
    <w:rsid w:val="00EC3DE1"/>
    <w:rsid w:val="00EC54FF"/>
    <w:rsid w:val="00ED0307"/>
    <w:rsid w:val="00F17DBA"/>
    <w:rsid w:val="00F2062B"/>
    <w:rsid w:val="00F22A88"/>
    <w:rsid w:val="00F261AC"/>
    <w:rsid w:val="00F32CB4"/>
    <w:rsid w:val="00F36563"/>
    <w:rsid w:val="00F43365"/>
    <w:rsid w:val="00F44128"/>
    <w:rsid w:val="00F448E2"/>
    <w:rsid w:val="00F44F25"/>
    <w:rsid w:val="00F503F5"/>
    <w:rsid w:val="00F52D87"/>
    <w:rsid w:val="00F65AED"/>
    <w:rsid w:val="00F77D1A"/>
    <w:rsid w:val="00F86CDB"/>
    <w:rsid w:val="00FA176A"/>
    <w:rsid w:val="00FB228C"/>
    <w:rsid w:val="00FD333A"/>
    <w:rsid w:val="00FF7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AB0DB8"/>
  <w15:docId w15:val="{61F26131-FED4-40A3-AB72-26A7DF5D7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53B5C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2D259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03F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2FC4"/>
    <w:pPr>
      <w:keepNext/>
      <w:keepLines/>
      <w:spacing w:before="240" w:after="6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22A8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110AD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i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259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59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D25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476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767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B22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503F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5F6799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BC2FC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22A8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110AD0"/>
    <w:rPr>
      <w:rFonts w:asciiTheme="majorHAnsi" w:eastAsiaTheme="majorEastAsia" w:hAnsiTheme="majorHAnsi" w:cstheme="majorBidi"/>
      <w:i/>
      <w:color w:val="4F81BD" w:themeColor="accent1"/>
    </w:rPr>
  </w:style>
  <w:style w:type="character" w:styleId="Strong">
    <w:name w:val="Strong"/>
    <w:basedOn w:val="DefaultParagraphFont"/>
    <w:uiPriority w:val="22"/>
    <w:qFormat/>
    <w:rsid w:val="00F22A88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8D4668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8D466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32BB5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6C579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5797"/>
  </w:style>
  <w:style w:type="paragraph" w:styleId="Footer">
    <w:name w:val="footer"/>
    <w:basedOn w:val="Normal"/>
    <w:link w:val="FooterChar"/>
    <w:uiPriority w:val="99"/>
    <w:unhideWhenUsed/>
    <w:rsid w:val="006C579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5797"/>
  </w:style>
  <w:style w:type="paragraph" w:customStyle="1" w:styleId="Code">
    <w:name w:val="Code"/>
    <w:next w:val="Normal"/>
    <w:link w:val="CodeChar"/>
    <w:autoRedefine/>
    <w:qFormat/>
    <w:rsid w:val="00997677"/>
    <w:pPr>
      <w:spacing w:before="60" w:after="60" w:line="240" w:lineRule="auto"/>
      <w:ind w:left="360"/>
      <w:contextualSpacing/>
    </w:pPr>
    <w:rPr>
      <w:rFonts w:ascii="APL385 Unicode" w:hAnsi="APL385 Unicode"/>
      <w:sz w:val="20"/>
    </w:rPr>
  </w:style>
  <w:style w:type="character" w:customStyle="1" w:styleId="CodeChar">
    <w:name w:val="Code Char"/>
    <w:basedOn w:val="DefaultParagraphFont"/>
    <w:link w:val="Code"/>
    <w:rsid w:val="00997677"/>
    <w:rPr>
      <w:rFonts w:ascii="APL385 Unicode" w:hAnsi="APL385 Unicode"/>
      <w:sz w:val="20"/>
    </w:rPr>
  </w:style>
  <w:style w:type="paragraph" w:customStyle="1" w:styleId="APL">
    <w:name w:val="APL"/>
    <w:next w:val="Normal"/>
    <w:link w:val="APLChar"/>
    <w:qFormat/>
    <w:rsid w:val="00813144"/>
    <w:pPr>
      <w:spacing w:before="100" w:beforeAutospacing="1" w:after="100" w:afterAutospacing="1"/>
    </w:pPr>
    <w:rPr>
      <w:rFonts w:ascii="APL385 Unicode" w:hAnsi="APL385 Unicode"/>
      <w:sz w:val="20"/>
    </w:rPr>
  </w:style>
  <w:style w:type="character" w:customStyle="1" w:styleId="APLChar">
    <w:name w:val="APL Char"/>
    <w:basedOn w:val="CodeChar"/>
    <w:link w:val="APL"/>
    <w:rsid w:val="00813144"/>
    <w:rPr>
      <w:rFonts w:ascii="APL385 Unicode" w:hAnsi="APL385 Unicode"/>
      <w:sz w:val="20"/>
    </w:rPr>
  </w:style>
  <w:style w:type="paragraph" w:styleId="NoSpacing">
    <w:name w:val="No Spacing"/>
    <w:link w:val="NoSpacingChar"/>
    <w:uiPriority w:val="1"/>
    <w:qFormat/>
    <w:rsid w:val="00847087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DC4E81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806CF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806C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806CF"/>
    <w:rPr>
      <w:vertAlign w:val="superscript"/>
    </w:rPr>
  </w:style>
  <w:style w:type="paragraph" w:customStyle="1" w:styleId="Calibri">
    <w:name w:val="Calibri"/>
    <w:basedOn w:val="APL"/>
    <w:next w:val="Normal"/>
    <w:link w:val="CalibriChar"/>
    <w:qFormat/>
    <w:rsid w:val="00A26B5B"/>
    <w:pPr>
      <w:tabs>
        <w:tab w:val="left" w:pos="6039"/>
      </w:tabs>
      <w:spacing w:line="240" w:lineRule="auto"/>
    </w:pPr>
    <w:rPr>
      <w:rFonts w:asciiTheme="minorHAnsi" w:hAnsiTheme="minorHAnsi"/>
      <w:sz w:val="22"/>
    </w:rPr>
  </w:style>
  <w:style w:type="character" w:customStyle="1" w:styleId="CalibriChar">
    <w:name w:val="Calibri Char"/>
    <w:basedOn w:val="APLChar"/>
    <w:link w:val="Calibri"/>
    <w:rsid w:val="00A26B5B"/>
    <w:rPr>
      <w:rFonts w:ascii="APL385 Unicode" w:hAnsi="APL385 Unicode"/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260A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60AD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60AD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0A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0ADF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02AB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C6FE1"/>
  </w:style>
  <w:style w:type="character" w:styleId="PlaceholderText">
    <w:name w:val="Placeholder Text"/>
    <w:basedOn w:val="DefaultParagraphFont"/>
    <w:uiPriority w:val="99"/>
    <w:semiHidden/>
    <w:rsid w:val="00BC6F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888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83766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786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33523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5436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161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5510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hyperlink" Target="http://localhost:8080" TargetMode="Externa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s://github.com/Dyalog/MiServer/releases" TargetMode="External"/><Relationship Id="rId17" Type="http://schemas.openxmlformats.org/officeDocument/2006/relationships/hyperlink" Target="https://github.com/Dyalog/MiServer.git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desktop.github.com/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yperlink" Target="https://www.atlassian.com/software/sourcetree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github.com/Dyalog/MiServer" TargetMode="External"/><Relationship Id="rId14" Type="http://schemas.openxmlformats.org/officeDocument/2006/relationships/hyperlink" Target="https://git-scm.com/" TargetMode="External"/><Relationship Id="rId22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ian%20P%20Becker\Documents\Custom%20Office%20Templates\MiServer%203.0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0D5B76A90534B929E6F6FE3FD5219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2305AB-EC31-4FEE-B32E-8712DCC92DDB}"/>
      </w:docPartPr>
      <w:docPartBody>
        <w:p w:rsidR="00B92F44" w:rsidRDefault="00471FB8">
          <w:r w:rsidRPr="00531943">
            <w:rPr>
              <w:rStyle w:val="PlaceholderText"/>
            </w:rPr>
            <w:t>[Subject]</w:t>
          </w:r>
        </w:p>
      </w:docPartBody>
    </w:docPart>
    <w:docPart>
      <w:docPartPr>
        <w:name w:val="C6F11F4077374126A1A6AC36ADDACA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C67B71-FF32-4C0D-BA51-4B324878D94C}"/>
      </w:docPartPr>
      <w:docPartBody>
        <w:p w:rsidR="00B92F44" w:rsidRDefault="00471FB8">
          <w:r w:rsidRPr="00531943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PL385 Unicode">
    <w:panose1 w:val="020B0709000202000203"/>
    <w:charset w:val="00"/>
    <w:family w:val="modern"/>
    <w:pitch w:val="fixed"/>
    <w:sig w:usb0="800002C7" w:usb1="00005CE1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FB8"/>
    <w:rsid w:val="000D531E"/>
    <w:rsid w:val="001C33F4"/>
    <w:rsid w:val="00471FB8"/>
    <w:rsid w:val="00510D6F"/>
    <w:rsid w:val="00653C19"/>
    <w:rsid w:val="0073682C"/>
    <w:rsid w:val="007E681E"/>
    <w:rsid w:val="00B92F44"/>
    <w:rsid w:val="00CE49D7"/>
    <w:rsid w:val="00E65FB1"/>
    <w:rsid w:val="00EC7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B6C8F25D18A40A996181C253F925E2B">
    <w:name w:val="4B6C8F25D18A40A996181C253F925E2B"/>
    <w:rsid w:val="00471FB8"/>
  </w:style>
  <w:style w:type="paragraph" w:customStyle="1" w:styleId="C260545E85544D219AB0C7E4FBEC5312">
    <w:name w:val="C260545E85544D219AB0C7E4FBEC5312"/>
    <w:rsid w:val="00471FB8"/>
  </w:style>
  <w:style w:type="paragraph" w:customStyle="1" w:styleId="1F2EC8D3D0C840DB9EC7BC6970EFF6D9">
    <w:name w:val="1F2EC8D3D0C840DB9EC7BC6970EFF6D9"/>
    <w:rsid w:val="00471FB8"/>
  </w:style>
  <w:style w:type="paragraph" w:customStyle="1" w:styleId="446432CA7AF54104848CB323136CD1B8">
    <w:name w:val="446432CA7AF54104848CB323136CD1B8"/>
    <w:rsid w:val="00471FB8"/>
  </w:style>
  <w:style w:type="paragraph" w:customStyle="1" w:styleId="C82B6DAA8BC84E51A6883B3BC53A334E">
    <w:name w:val="C82B6DAA8BC84E51A6883B3BC53A334E"/>
    <w:rsid w:val="00471FB8"/>
  </w:style>
  <w:style w:type="character" w:styleId="PlaceholderText">
    <w:name w:val="Placeholder Text"/>
    <w:basedOn w:val="DefaultParagraphFont"/>
    <w:uiPriority w:val="99"/>
    <w:semiHidden/>
    <w:rsid w:val="00471FB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2016-08-01T00:00:00</PublishDate>
  <Abstract>Say something really profound here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88FF6D6-3CAE-4EB0-BF85-3D33F5FCE8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MiServer 3.0 Template.dotx</Template>
  <TotalTime>10</TotalTime>
  <Pages>4</Pages>
  <Words>874</Words>
  <Characters>4986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MiServer 3.0</vt:lpstr>
    </vt:vector>
  </TitlesOfParts>
  <Company>Dyalog LTD</Company>
  <LinksUpToDate>false</LinksUpToDate>
  <CharactersWithSpaces>5849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MiServer 3.0</dc:title>
  <dc:subject>Installing MiServer</dc:subject>
  <dc:creator>Brian P Becker</dc:creator>
  <cp:lastModifiedBy>Brian Becker</cp:lastModifiedBy>
  <cp:revision>6</cp:revision>
  <cp:lastPrinted>2016-10-05T19:54:00Z</cp:lastPrinted>
  <dcterms:created xsi:type="dcterms:W3CDTF">2016-10-05T19:39:00Z</dcterms:created>
  <dcterms:modified xsi:type="dcterms:W3CDTF">2016-10-05T19:55:00Z</dcterms:modified>
</cp:coreProperties>
</file>