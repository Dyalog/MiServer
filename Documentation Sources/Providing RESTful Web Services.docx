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8CB" w:rsidRDefault="006B78CB" w:rsidP="006B78CB">
      <w:r>
        <w:t xml:space="preserve">A MiSite can be configured to provide RESTful web services.  This document describes the steps necessary to do so.   While we will cover some RESTful concepts, this is not tutorial on RESTful web services themselves – for a good overview of RESTful web services, please see </w:t>
      </w:r>
      <w:hyperlink r:id="rId9" w:history="1">
        <w:r w:rsidRPr="00820D00">
          <w:rPr>
            <w:rStyle w:val="Hyperlink"/>
          </w:rPr>
          <w:t>http://www.drdobbs.com/web-development/restful-web-services-a-tutorial/240169069</w:t>
        </w:r>
      </w:hyperlink>
      <w:r>
        <w:t xml:space="preserve">. </w:t>
      </w:r>
    </w:p>
    <w:p w:rsidR="006B78CB" w:rsidRDefault="006B78CB" w:rsidP="006B78CB">
      <w:pPr>
        <w:pStyle w:val="Heading3"/>
      </w:pPr>
      <w:r>
        <w:t>Web Service Technologies</w:t>
      </w:r>
    </w:p>
    <w:p w:rsidR="006B78CB" w:rsidRDefault="006B78CB" w:rsidP="006B78CB">
      <w:r>
        <w:t>A web service is a method of communication between two processes over a network.  While a web service does not have a GUI interface, GUI interfaces that interact with web services through their APIs are common.  For example, a web page that prompts for a postal code may use a web service for validation, but it's the web page that provides the GUI, not the web service.</w:t>
      </w:r>
    </w:p>
    <w:p w:rsidR="006B78CB" w:rsidRDefault="006B78CB" w:rsidP="006B78CB">
      <w:r>
        <w:t xml:space="preserve">Currently, there are two predominant web service technologies – SOAP-based and REST.  SOAP-based web services use XML-based protocols for message exchange.  Dyalog provides support for SOAP-based web services with SAWS, the Stand Alone Web Services framework.  REST (Representational State Transfer) web services have become popular for providing public APIs.  REST is an architectural style, unlike SOAP which is a standardized protocol. </w:t>
      </w:r>
      <w:r w:rsidRPr="00B85190">
        <w:t xml:space="preserve"> REST makes use of HTTP, and does not create any new standards. It can structure data into XML, YAML, or any other machine readable format, but usually JSON – JavaScript </w:t>
      </w:r>
      <w:r>
        <w:t xml:space="preserve">Object Notation – is preferred.  </w:t>
      </w:r>
      <w:r w:rsidRPr="00B85190">
        <w:t xml:space="preserve">REST is </w:t>
      </w:r>
      <w:r>
        <w:t xml:space="preserve">very </w:t>
      </w:r>
      <w:r w:rsidRPr="00B85190">
        <w:t>data-driven, compared to SOAP, whi</w:t>
      </w:r>
      <w:r>
        <w:t>ch is strongly function-driven.  A web service that uses REST is termed "RESTful".</w:t>
      </w:r>
    </w:p>
    <w:p w:rsidR="006B78CB" w:rsidRDefault="006B78CB" w:rsidP="006B78CB">
      <w:pPr>
        <w:pStyle w:val="Heading3"/>
      </w:pPr>
      <w:r>
        <w:t>The 5 Minute Oversimplified Guide to REST</w:t>
      </w:r>
    </w:p>
    <w:p w:rsidR="006B78CB" w:rsidRDefault="006B78CB" w:rsidP="006B78CB">
      <w:r>
        <w:t>This section is intended to give you a very basic understanding of REST.  REST implements a verb-noun style of interaction.</w:t>
      </w:r>
    </w:p>
    <w:p w:rsidR="006B78CB" w:rsidRDefault="006B78CB" w:rsidP="006B78CB">
      <w:r>
        <w:t>REST has the following characteristics:</w:t>
      </w:r>
    </w:p>
    <w:p w:rsidR="006B78CB" w:rsidRDefault="006B78CB" w:rsidP="006B78CB">
      <w:pPr>
        <w:pStyle w:val="ListParagraph"/>
        <w:numPr>
          <w:ilvl w:val="0"/>
          <w:numId w:val="40"/>
        </w:numPr>
      </w:pPr>
      <w:r>
        <w:t>Client-Server: a pull-based interaction style: consuming components pull representations.</w:t>
      </w:r>
    </w:p>
    <w:p w:rsidR="006B78CB" w:rsidRDefault="006B78CB" w:rsidP="006B78CB">
      <w:pPr>
        <w:pStyle w:val="ListParagraph"/>
        <w:numPr>
          <w:ilvl w:val="0"/>
          <w:numId w:val="40"/>
        </w:numPr>
      </w:pPr>
      <w:r>
        <w:t>Stateless: each request from client to server must contain all the information necessary to understand the request, and cannot take advantage of any stored context on the server.</w:t>
      </w:r>
    </w:p>
    <w:p w:rsidR="006B78CB" w:rsidRDefault="006B78CB" w:rsidP="006B78CB">
      <w:pPr>
        <w:pStyle w:val="ListParagraph"/>
        <w:numPr>
          <w:ilvl w:val="0"/>
          <w:numId w:val="40"/>
        </w:numPr>
      </w:pPr>
      <w:r>
        <w:t>Cache: to improve network efficiency responses must be capable of being labeled as cacheable or non-cacheable.</w:t>
      </w:r>
    </w:p>
    <w:p w:rsidR="006B78CB" w:rsidRDefault="006B78CB" w:rsidP="006B78CB">
      <w:pPr>
        <w:pStyle w:val="ListParagraph"/>
        <w:numPr>
          <w:ilvl w:val="0"/>
          <w:numId w:val="40"/>
        </w:numPr>
      </w:pPr>
      <w:r>
        <w:t>Uniform interface: all resources are accessed with a generic interface (e.g., HTTP GET, POST, PUT, DELETE).</w:t>
      </w:r>
    </w:p>
    <w:p w:rsidR="006B78CB" w:rsidRDefault="006B78CB" w:rsidP="006B78CB">
      <w:pPr>
        <w:pStyle w:val="ListParagraph"/>
        <w:numPr>
          <w:ilvl w:val="0"/>
          <w:numId w:val="40"/>
        </w:numPr>
      </w:pPr>
      <w:r>
        <w:t>Named resources - the system is comprised of resources which are named using a URL.</w:t>
      </w:r>
    </w:p>
    <w:p w:rsidR="006B78CB" w:rsidRDefault="006B78CB" w:rsidP="006B78CB">
      <w:pPr>
        <w:pStyle w:val="ListParagraph"/>
        <w:numPr>
          <w:ilvl w:val="0"/>
          <w:numId w:val="40"/>
        </w:numPr>
      </w:pPr>
      <w:r>
        <w:t>Interconnected resource representations - the representations of the resources are interconnected using URLs, thereby enabling a client to progress from one state to another.</w:t>
      </w:r>
    </w:p>
    <w:p w:rsidR="006B78CB" w:rsidRDefault="006B78CB" w:rsidP="006B78CB">
      <w:pPr>
        <w:pStyle w:val="ListParagraph"/>
        <w:numPr>
          <w:ilvl w:val="0"/>
          <w:numId w:val="40"/>
        </w:numPr>
      </w:pPr>
      <w:r>
        <w:t>Layered components - intermediaries, such as proxy servers, cache servers, gateways, etc, can be inserted between clients and resources to support performance, security, etc.</w:t>
      </w:r>
    </w:p>
    <w:p w:rsidR="006B78CB" w:rsidRPr="002A55BF" w:rsidRDefault="006B78CB" w:rsidP="006B78CB">
      <w:pPr>
        <w:pStyle w:val="Heading4"/>
      </w:pPr>
      <w:r>
        <w:t>Verbs</w:t>
      </w:r>
    </w:p>
    <w:p w:rsidR="006B78CB" w:rsidRDefault="006B78CB" w:rsidP="006B78CB">
      <w:r>
        <w:t>The verbs in REST are the set of HTTP commands.  If you're familiar with web site technology, you probably already know about the HTTP commands</w:t>
      </w:r>
      <w:r>
        <w:rPr>
          <w:b/>
        </w:rPr>
        <w:t xml:space="preserve"> </w:t>
      </w:r>
      <w:r w:rsidRPr="002A55BF">
        <w:rPr>
          <w:b/>
        </w:rPr>
        <w:t>GET</w:t>
      </w:r>
      <w:r>
        <w:t xml:space="preserve"> and </w:t>
      </w:r>
      <w:r w:rsidRPr="00327D7C">
        <w:rPr>
          <w:b/>
        </w:rPr>
        <w:t>POST</w:t>
      </w:r>
      <w:r>
        <w:t xml:space="preserve">.  The HTTP protocol has several other commands that are often used for RESTful web services.  The first four verbs are typically used to </w:t>
      </w:r>
      <w:r>
        <w:lastRenderedPageBreak/>
        <w:t>implement CRUD – the operations CREATE, READ, UPDATE, and DELETE.</w:t>
      </w:r>
      <w:r>
        <w:br/>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617"/>
        <w:gridCol w:w="5213"/>
      </w:tblGrid>
      <w:tr w:rsidR="006B78CB" w:rsidTr="009E35AB">
        <w:tc>
          <w:tcPr>
            <w:tcW w:w="2617" w:type="dxa"/>
          </w:tcPr>
          <w:p w:rsidR="006B78CB" w:rsidRPr="00202EF0" w:rsidRDefault="006B78CB" w:rsidP="009E35AB">
            <w:pPr>
              <w:rPr>
                <w:b/>
              </w:rPr>
            </w:pPr>
            <w:r w:rsidRPr="00202EF0">
              <w:rPr>
                <w:b/>
              </w:rPr>
              <w:t>Verb (HTTP Command)</w:t>
            </w:r>
          </w:p>
        </w:tc>
        <w:tc>
          <w:tcPr>
            <w:tcW w:w="5213" w:type="dxa"/>
          </w:tcPr>
          <w:p w:rsidR="006B78CB" w:rsidRPr="00202EF0" w:rsidRDefault="006B78CB" w:rsidP="009E35AB">
            <w:pPr>
              <w:rPr>
                <w:b/>
              </w:rPr>
            </w:pPr>
            <w:r w:rsidRPr="00202EF0">
              <w:rPr>
                <w:b/>
              </w:rPr>
              <w:t>Common RESTful Use</w:t>
            </w:r>
          </w:p>
        </w:tc>
      </w:tr>
      <w:tr w:rsidR="006B78CB" w:rsidTr="009E35AB">
        <w:tc>
          <w:tcPr>
            <w:tcW w:w="2617" w:type="dxa"/>
          </w:tcPr>
          <w:p w:rsidR="006B78CB" w:rsidRPr="00202EF0" w:rsidRDefault="006B78CB" w:rsidP="009E35AB">
            <w:pPr>
              <w:rPr>
                <w:b/>
              </w:rPr>
            </w:pPr>
            <w:r w:rsidRPr="00202EF0">
              <w:rPr>
                <w:b/>
              </w:rPr>
              <w:t>GET</w:t>
            </w:r>
          </w:p>
        </w:tc>
        <w:tc>
          <w:tcPr>
            <w:tcW w:w="5213" w:type="dxa"/>
          </w:tcPr>
          <w:p w:rsidR="006B78CB" w:rsidRDefault="006B78CB" w:rsidP="009E35AB">
            <w:r>
              <w:t>READ – retrieve a resource</w:t>
            </w:r>
          </w:p>
        </w:tc>
      </w:tr>
      <w:tr w:rsidR="006B78CB" w:rsidTr="009E35AB">
        <w:tc>
          <w:tcPr>
            <w:tcW w:w="2617" w:type="dxa"/>
          </w:tcPr>
          <w:p w:rsidR="006B78CB" w:rsidRPr="00202EF0" w:rsidRDefault="006B78CB" w:rsidP="009E35AB">
            <w:pPr>
              <w:rPr>
                <w:b/>
              </w:rPr>
            </w:pPr>
            <w:r w:rsidRPr="00202EF0">
              <w:rPr>
                <w:b/>
              </w:rPr>
              <w:t>POST</w:t>
            </w:r>
          </w:p>
        </w:tc>
        <w:tc>
          <w:tcPr>
            <w:tcW w:w="5213" w:type="dxa"/>
          </w:tcPr>
          <w:p w:rsidR="006B78CB" w:rsidRDefault="006B78CB" w:rsidP="009E35AB">
            <w:r>
              <w:t>UPDATE – update an existing resource</w:t>
            </w:r>
          </w:p>
        </w:tc>
      </w:tr>
      <w:tr w:rsidR="006B78CB" w:rsidTr="009E35AB">
        <w:tc>
          <w:tcPr>
            <w:tcW w:w="2617" w:type="dxa"/>
          </w:tcPr>
          <w:p w:rsidR="006B78CB" w:rsidRPr="00202EF0" w:rsidRDefault="006B78CB" w:rsidP="009E35AB">
            <w:pPr>
              <w:rPr>
                <w:b/>
              </w:rPr>
            </w:pPr>
            <w:r w:rsidRPr="00202EF0">
              <w:rPr>
                <w:b/>
              </w:rPr>
              <w:t>PUT</w:t>
            </w:r>
          </w:p>
        </w:tc>
        <w:tc>
          <w:tcPr>
            <w:tcW w:w="5213" w:type="dxa"/>
          </w:tcPr>
          <w:p w:rsidR="006B78CB" w:rsidRDefault="006B78CB" w:rsidP="009E35AB">
            <w:r>
              <w:t>CREATE – create a new resource</w:t>
            </w:r>
          </w:p>
        </w:tc>
      </w:tr>
      <w:tr w:rsidR="006B78CB" w:rsidTr="009E35AB">
        <w:tc>
          <w:tcPr>
            <w:tcW w:w="2617" w:type="dxa"/>
          </w:tcPr>
          <w:p w:rsidR="006B78CB" w:rsidRPr="00202EF0" w:rsidRDefault="006B78CB" w:rsidP="009E35AB">
            <w:pPr>
              <w:rPr>
                <w:b/>
              </w:rPr>
            </w:pPr>
            <w:r w:rsidRPr="00202EF0">
              <w:rPr>
                <w:b/>
              </w:rPr>
              <w:t>DELETE</w:t>
            </w:r>
          </w:p>
        </w:tc>
        <w:tc>
          <w:tcPr>
            <w:tcW w:w="5213" w:type="dxa"/>
          </w:tcPr>
          <w:p w:rsidR="006B78CB" w:rsidRDefault="006B78CB" w:rsidP="009E35AB">
            <w:r>
              <w:t>DELETE – delete a resource</w:t>
            </w:r>
          </w:p>
        </w:tc>
      </w:tr>
      <w:tr w:rsidR="006B78CB" w:rsidTr="009E35AB">
        <w:tc>
          <w:tcPr>
            <w:tcW w:w="2617" w:type="dxa"/>
          </w:tcPr>
          <w:p w:rsidR="006B78CB" w:rsidRPr="00202EF0" w:rsidRDefault="006B78CB" w:rsidP="009E35AB">
            <w:pPr>
              <w:rPr>
                <w:b/>
              </w:rPr>
            </w:pPr>
            <w:r w:rsidRPr="00202EF0">
              <w:rPr>
                <w:b/>
              </w:rPr>
              <w:t>HEAD</w:t>
            </w:r>
          </w:p>
        </w:tc>
        <w:tc>
          <w:tcPr>
            <w:tcW w:w="5213" w:type="dxa"/>
          </w:tcPr>
          <w:p w:rsidR="006B78CB" w:rsidRDefault="006B78CB" w:rsidP="009E35AB">
            <w:r>
              <w:t>check if a resource exists</w:t>
            </w:r>
          </w:p>
        </w:tc>
      </w:tr>
      <w:tr w:rsidR="006B78CB" w:rsidTr="009E35AB">
        <w:tc>
          <w:tcPr>
            <w:tcW w:w="2617" w:type="dxa"/>
          </w:tcPr>
          <w:p w:rsidR="006B78CB" w:rsidRPr="00202EF0" w:rsidRDefault="006B78CB" w:rsidP="009E35AB">
            <w:pPr>
              <w:rPr>
                <w:b/>
              </w:rPr>
            </w:pPr>
            <w:r w:rsidRPr="00202EF0">
              <w:rPr>
                <w:b/>
              </w:rPr>
              <w:t>OPTIONS</w:t>
            </w:r>
          </w:p>
        </w:tc>
        <w:tc>
          <w:tcPr>
            <w:tcW w:w="5213" w:type="dxa"/>
          </w:tcPr>
          <w:p w:rsidR="006B78CB" w:rsidRDefault="006B78CB" w:rsidP="009E35AB">
            <w:r>
              <w:t>query what verbs are available for a resource</w:t>
            </w:r>
          </w:p>
        </w:tc>
      </w:tr>
    </w:tbl>
    <w:p w:rsidR="006B78CB" w:rsidRDefault="006B78CB" w:rsidP="006B78CB">
      <w:pPr>
        <w:pStyle w:val="Heading4"/>
      </w:pPr>
      <w:r w:rsidRPr="002A55BF">
        <w:rPr>
          <w:rStyle w:val="Heading4Char"/>
        </w:rPr>
        <w:t>Nouns</w:t>
      </w:r>
    </w:p>
    <w:p w:rsidR="006B78CB" w:rsidRDefault="006B78CB" w:rsidP="006B78CB">
      <w:r>
        <w:t>The nouns in REST are resources and are accessed via URIs (Uniform Resource Identifiers).</w:t>
      </w:r>
    </w:p>
    <w:p w:rsidR="006B78CB" w:rsidRDefault="006B78CB" w:rsidP="006B78CB">
      <w:r>
        <w:t xml:space="preserve">A resource is some collection of data.  It could be a list of customers, information about a specific customer, a list of orders for a specific customer, the order details for a specific order for a specific customer,... you get the idea. </w:t>
      </w:r>
    </w:p>
    <w:p w:rsidR="006B78CB" w:rsidRPr="00AC74AC" w:rsidRDefault="006B78CB" w:rsidP="006B78CB">
      <w:r>
        <w:t xml:space="preserve">A URI is simply a string of characters to identify a resource.  You're probably most familiar with URLs, which is a type of URI that identifies a web address - typically a file somewhere on the web.  A URI doesn't necessarily have to point to an actual physical resource like a file, it merely identifies an entity that is considered a resource.  For instance, the URI </w:t>
      </w:r>
      <w:hyperlink r:id="rId10" w:history="1">
        <w:r w:rsidRPr="00820D00">
          <w:rPr>
            <w:rStyle w:val="Hyperlink"/>
          </w:rPr>
          <w:t>http://someWebService.com/customer/123</w:t>
        </w:r>
      </w:hyperlink>
      <w:r>
        <w:t xml:space="preserve"> might identify the customer with id 123 though there may not be an actual physical file for customer 123.</w:t>
      </w:r>
    </w:p>
    <w:p w:rsidR="006B78CB" w:rsidRDefault="006B78CB" w:rsidP="006B78CB">
      <w:pPr>
        <w:pStyle w:val="Heading3"/>
      </w:pPr>
      <w:bookmarkStart w:id="0" w:name="_Toc429243105"/>
      <w:r>
        <w:t>A Few Observations</w:t>
      </w:r>
    </w:p>
    <w:p w:rsidR="006B78CB" w:rsidRDefault="006B78CB" w:rsidP="006B78CB">
      <w:pPr>
        <w:pStyle w:val="ListParagraph"/>
        <w:numPr>
          <w:ilvl w:val="0"/>
          <w:numId w:val="39"/>
        </w:numPr>
      </w:pPr>
      <w:r>
        <w:t xml:space="preserve">REST is very flexible and you have the power to implement (or not) whatever set of verbs upon </w:t>
      </w:r>
      <w:r>
        <w:br/>
        <w:t>whatever resources make sense for your application.  For instance:</w:t>
      </w:r>
      <w:r>
        <w:br/>
      </w:r>
      <w:r w:rsidRPr="00317323">
        <w:rPr>
          <w:b/>
        </w:rPr>
        <w:t>POST</w:t>
      </w:r>
      <w:r>
        <w:t xml:space="preserve"> </w:t>
      </w:r>
      <w:hyperlink r:id="rId11" w:history="1">
        <w:r w:rsidRPr="00820D00">
          <w:rPr>
            <w:rStyle w:val="Hyperlink"/>
          </w:rPr>
          <w:t>http://myservice/Persons/</w:t>
        </w:r>
      </w:hyperlink>
      <w:r>
        <w:t xml:space="preserve"> might add a new record to the Persons table in your application, but</w:t>
      </w:r>
      <w:r>
        <w:br/>
      </w:r>
      <w:r w:rsidRPr="00317323">
        <w:rPr>
          <w:b/>
        </w:rPr>
        <w:t>POST</w:t>
      </w:r>
      <w:r>
        <w:t xml:space="preserve"> </w:t>
      </w:r>
      <w:hyperlink r:id="rId12" w:history="1">
        <w:r w:rsidRPr="00820D00">
          <w:rPr>
            <w:rStyle w:val="Hyperlink"/>
          </w:rPr>
          <w:t>http://myservice/</w:t>
        </w:r>
      </w:hyperlink>
      <w:r>
        <w:t xml:space="preserve"> may not make any sense in the context of your application.</w:t>
      </w:r>
    </w:p>
    <w:p w:rsidR="006B78CB" w:rsidRDefault="006B78CB" w:rsidP="006B78CB">
      <w:pPr>
        <w:pStyle w:val="ListParagraph"/>
        <w:numPr>
          <w:ilvl w:val="0"/>
          <w:numId w:val="39"/>
        </w:numPr>
      </w:pPr>
      <w:r>
        <w:t xml:space="preserve">Many web services that claim to be "RESTful" have aspects that violate REST principles.  In fact some RESTful advocates condemn such practices with almost religious fervor.  </w:t>
      </w:r>
    </w:p>
    <w:p w:rsidR="006B78CB" w:rsidRPr="00F61B84" w:rsidRDefault="006B78CB" w:rsidP="006B78CB">
      <w:r>
        <w:t>MiServer gives you a framework to flexible design and develop web services that use standard HTTP commands and can return results in a variety of formats.  How "purely" RESTful you care to make your web service is entirely up to you.</w:t>
      </w:r>
      <w:r>
        <w:rPr>
          <w:rFonts w:asciiTheme="majorHAnsi" w:eastAsiaTheme="majorEastAsia" w:hAnsiTheme="majorHAnsi" w:cstheme="majorBidi"/>
          <w:b/>
          <w:bCs/>
          <w:color w:val="4F81BD" w:themeColor="accent1"/>
        </w:rPr>
        <w:br w:type="page"/>
      </w:r>
    </w:p>
    <w:p w:rsidR="006B78CB" w:rsidRDefault="006B78CB" w:rsidP="006B78CB">
      <w:pPr>
        <w:pStyle w:val="Heading2"/>
      </w:pPr>
      <w:r>
        <w:lastRenderedPageBreak/>
        <w:t>Implementing a RESTful Web Service in MiServer</w:t>
      </w:r>
    </w:p>
    <w:p w:rsidR="006B78CB" w:rsidRDefault="006B78CB" w:rsidP="006B78CB">
      <w:pPr>
        <w:pStyle w:val="Heading3"/>
      </w:pPr>
      <w:r>
        <w:t>Configuration</w:t>
      </w:r>
    </w:p>
    <w:p w:rsidR="006B78CB" w:rsidRDefault="006B78CB" w:rsidP="006B78CB">
      <w:pPr>
        <w:ind w:left="360"/>
      </w:pPr>
      <w:r>
        <w:t>In your MiSite configuration folder, create or update the following entries in Server.xml.</w:t>
      </w:r>
    </w:p>
    <w:p w:rsidR="006B78CB" w:rsidRDefault="006B78CB" w:rsidP="006B78CB">
      <w:pPr>
        <w:pStyle w:val="ListParagraph"/>
        <w:numPr>
          <w:ilvl w:val="0"/>
          <w:numId w:val="39"/>
        </w:numPr>
      </w:pPr>
      <w:r>
        <w:t xml:space="preserve">Set RESTful to 1 – this is important so that MiServer knows how to interpret URIs.  </w:t>
      </w:r>
      <w:r>
        <w:br/>
        <w:t xml:space="preserve">For example, the URI </w:t>
      </w:r>
      <w:hyperlink r:id="rId13" w:history="1">
        <w:r w:rsidRPr="00820D00">
          <w:rPr>
            <w:rStyle w:val="Hyperlink"/>
          </w:rPr>
          <w:t>http://myservice/Persons/Brian</w:t>
        </w:r>
      </w:hyperlink>
      <w:r>
        <w:t xml:space="preserve"> </w:t>
      </w:r>
      <w:r>
        <w:br/>
      </w:r>
      <w:r w:rsidRPr="000A0897">
        <w:t>RESTful≠1</w:t>
      </w:r>
      <w:r>
        <w:t xml:space="preserve"> – look for the file /Persons/Brian</w:t>
      </w:r>
    </w:p>
    <w:p w:rsidR="006B78CB" w:rsidRDefault="006B78CB" w:rsidP="006B78CB">
      <w:pPr>
        <w:pStyle w:val="ListParagraph"/>
      </w:pPr>
      <w:r>
        <w:t>RESTful=1 – look for the file /Persons and supply "Brian" as a parameter</w:t>
      </w:r>
      <w:r>
        <w:br/>
      </w:r>
    </w:p>
    <w:p w:rsidR="006B78CB" w:rsidRDefault="006B78CB" w:rsidP="006B78CB">
      <w:pPr>
        <w:pStyle w:val="ListParagraph"/>
        <w:numPr>
          <w:ilvl w:val="0"/>
          <w:numId w:val="39"/>
        </w:numPr>
      </w:pPr>
      <w:r>
        <w:t>Set AllowedHttpCommands to a comma-delimited string of the verbs you wish to support in your web service.</w:t>
      </w:r>
    </w:p>
    <w:p w:rsidR="006B78CB" w:rsidRPr="000A0897" w:rsidRDefault="006B78CB" w:rsidP="006B78CB">
      <w:pPr>
        <w:ind w:left="360"/>
        <w:rPr>
          <w:rFonts w:ascii="APL385 Unicode" w:hAnsi="APL385 Unicode"/>
          <w:sz w:val="20"/>
        </w:rPr>
      </w:pPr>
      <w:r w:rsidRPr="000A0897">
        <w:rPr>
          <w:rFonts w:ascii="APL385 Unicode" w:hAnsi="APL385 Unicode"/>
          <w:sz w:val="20"/>
        </w:rPr>
        <w:t>&lt;Server&gt;</w:t>
      </w:r>
      <w:r w:rsidRPr="000A0897">
        <w:rPr>
          <w:rFonts w:ascii="APL385 Unicode" w:hAnsi="APL385 Unicode"/>
          <w:sz w:val="20"/>
        </w:rPr>
        <w:br/>
      </w:r>
      <w:r>
        <w:rPr>
          <w:rFonts w:ascii="APL385 Unicode" w:hAnsi="APL385 Unicode"/>
          <w:sz w:val="20"/>
        </w:rPr>
        <w:tab/>
      </w:r>
      <w:r w:rsidRPr="000A0897">
        <w:rPr>
          <w:rFonts w:ascii="APL385 Unicode" w:hAnsi="APL385 Unicode"/>
          <w:sz w:val="20"/>
        </w:rPr>
        <w:t>&lt;RESTful&gt;1&lt;/RESTful&gt;</w:t>
      </w:r>
      <w:r w:rsidRPr="000A0897">
        <w:rPr>
          <w:rFonts w:ascii="APL385 Unicode" w:hAnsi="APL385 Unicode"/>
          <w:sz w:val="20"/>
        </w:rPr>
        <w:br/>
      </w:r>
      <w:r>
        <w:rPr>
          <w:rFonts w:ascii="APL385 Unicode" w:hAnsi="APL385 Unicode"/>
          <w:sz w:val="20"/>
        </w:rPr>
        <w:tab/>
        <w:t>&lt;AllowedHTTP</w:t>
      </w:r>
      <w:r w:rsidRPr="000A0897">
        <w:rPr>
          <w:rFonts w:ascii="APL385 Unicode" w:hAnsi="APL385 Unicode"/>
          <w:sz w:val="20"/>
        </w:rPr>
        <w:t>Commands&gt;get,</w:t>
      </w:r>
      <w:r>
        <w:rPr>
          <w:rFonts w:ascii="APL385 Unicode" w:hAnsi="APL385 Unicode"/>
          <w:sz w:val="20"/>
        </w:rPr>
        <w:t>put,delete,post&lt;/AllowedHTTP</w:t>
      </w:r>
      <w:r w:rsidRPr="000A0897">
        <w:rPr>
          <w:rFonts w:ascii="APL385 Unicode" w:hAnsi="APL385 Unicode"/>
          <w:sz w:val="20"/>
        </w:rPr>
        <w:t>Commands&gt;</w:t>
      </w:r>
      <w:r w:rsidRPr="000A0897">
        <w:rPr>
          <w:rFonts w:ascii="APL385 Unicode" w:hAnsi="APL385 Unicode"/>
          <w:sz w:val="20"/>
        </w:rPr>
        <w:br/>
        <w:t>&lt;/Server&gt;</w:t>
      </w:r>
    </w:p>
    <w:p w:rsidR="006B78CB" w:rsidRPr="000A0897" w:rsidRDefault="006B78CB" w:rsidP="006B78CB">
      <w:pPr>
        <w:ind w:left="360"/>
        <w:rPr>
          <w:b/>
        </w:rPr>
      </w:pPr>
      <w:r w:rsidRPr="000A0897">
        <w:rPr>
          <w:b/>
          <w:noProof/>
        </w:rPr>
        <w:drawing>
          <wp:anchor distT="0" distB="0" distL="114300" distR="114300" simplePos="0" relativeHeight="251659264" behindDoc="1" locked="0" layoutInCell="1" allowOverlap="1" wp14:anchorId="2BC8673A" wp14:editId="422CD83D">
            <wp:simplePos x="0" y="0"/>
            <wp:positionH relativeFrom="column">
              <wp:posOffset>-520065</wp:posOffset>
            </wp:positionH>
            <wp:positionV relativeFrom="paragraph">
              <wp:posOffset>109855</wp:posOffset>
            </wp:positionV>
            <wp:extent cx="372110" cy="311150"/>
            <wp:effectExtent l="0" t="0" r="8890" b="0"/>
            <wp:wrapTight wrapText="bothSides">
              <wp:wrapPolygon edited="0">
                <wp:start x="0" y="0"/>
                <wp:lineTo x="0" y="19837"/>
                <wp:lineTo x="21010" y="19837"/>
                <wp:lineTo x="210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 cy="311150"/>
                    </a:xfrm>
                    <a:prstGeom prst="rect">
                      <a:avLst/>
                    </a:prstGeom>
                    <a:noFill/>
                  </pic:spPr>
                </pic:pic>
              </a:graphicData>
            </a:graphic>
            <wp14:sizeRelH relativeFrom="page">
              <wp14:pctWidth>0</wp14:pctWidth>
            </wp14:sizeRelH>
            <wp14:sizeRelV relativeFrom="page">
              <wp14:pctHeight>0</wp14:pctHeight>
            </wp14:sizeRelV>
          </wp:anchor>
        </w:drawing>
      </w:r>
      <w:r w:rsidRPr="000A0897">
        <w:rPr>
          <w:b/>
        </w:rPr>
        <w:t>It is strongly recommended that you update /Config/Server.xml file in your MiSite folder and not at the MiServer level.</w:t>
      </w:r>
    </w:p>
    <w:p w:rsidR="006B78CB" w:rsidRDefault="006B78CB" w:rsidP="006B78CB">
      <w:pPr>
        <w:pStyle w:val="Heading3"/>
      </w:pPr>
      <w:r>
        <w:t>RESTful Page Requirements</w:t>
      </w:r>
    </w:p>
    <w:p w:rsidR="006B78CB" w:rsidRDefault="006B78CB" w:rsidP="006B78CB">
      <w:pPr>
        <w:pStyle w:val="Heading4"/>
      </w:pPr>
      <w:r>
        <w:t xml:space="preserve">Use the </w:t>
      </w:r>
      <w:r w:rsidRPr="00DB77F7">
        <w:rPr>
          <w:rFonts w:ascii="APL385 Unicode" w:hAnsi="APL385 Unicode"/>
          <w:i w:val="0"/>
        </w:rPr>
        <w:t>RESTful</w:t>
      </w:r>
      <w:r>
        <w:rPr>
          <w:rFonts w:ascii="APL385 Unicode" w:hAnsi="APL385 Unicode"/>
          <w:i w:val="0"/>
        </w:rPr>
        <w:t>Page</w:t>
      </w:r>
      <w:r>
        <w:t xml:space="preserve"> base class for your pages</w:t>
      </w:r>
    </w:p>
    <w:p w:rsidR="006B78CB" w:rsidRDefault="006B78CB" w:rsidP="006B78CB">
      <w:r>
        <w:t xml:space="preserve">Instead of using </w:t>
      </w:r>
      <w:r w:rsidRPr="00F70934">
        <w:rPr>
          <w:rFonts w:ascii="APL385 Unicode" w:hAnsi="APL385 Unicode"/>
          <w:b/>
          <w:sz w:val="20"/>
        </w:rPr>
        <w:t>MiPage</w:t>
      </w:r>
      <w:r>
        <w:t xml:space="preserve">, or some other base class, you will use </w:t>
      </w:r>
      <w:r w:rsidRPr="00F70934">
        <w:rPr>
          <w:rFonts w:ascii="APL385 Unicode" w:hAnsi="APL385 Unicode"/>
          <w:b/>
          <w:sz w:val="20"/>
        </w:rPr>
        <w:t>RESTful</w:t>
      </w:r>
      <w:r>
        <w:rPr>
          <w:rFonts w:ascii="APL385 Unicode" w:hAnsi="APL385 Unicode"/>
          <w:b/>
          <w:sz w:val="20"/>
        </w:rPr>
        <w:t>Page</w:t>
      </w:r>
      <w:r>
        <w:t xml:space="preserve"> as the base class for your RESTful pages.</w:t>
      </w:r>
    </w:p>
    <w:p w:rsidR="006B78CB" w:rsidRPr="00DB77F7" w:rsidRDefault="006B78CB" w:rsidP="006B78CB">
      <w:pPr>
        <w:rPr>
          <w:rFonts w:ascii="APL385 Unicode" w:hAnsi="APL385 Unicode"/>
          <w:sz w:val="20"/>
        </w:rPr>
      </w:pPr>
      <w:r w:rsidRPr="00DB77F7">
        <w:rPr>
          <w:rFonts w:ascii="APL385 Unicode" w:hAnsi="APL385 Unicode"/>
          <w:sz w:val="20"/>
        </w:rPr>
        <w:t xml:space="preserve">:Class </w:t>
      </w:r>
      <w:r>
        <w:rPr>
          <w:rFonts w:ascii="APL385 Unicode" w:hAnsi="APL385 Unicode"/>
          <w:sz w:val="20"/>
        </w:rPr>
        <w:t>myService</w:t>
      </w:r>
      <w:r w:rsidRPr="00DB77F7">
        <w:rPr>
          <w:rFonts w:ascii="APL385 Unicode" w:hAnsi="APL385 Unicode"/>
          <w:sz w:val="20"/>
        </w:rPr>
        <w:t xml:space="preserve"> : </w:t>
      </w:r>
      <w:r>
        <w:rPr>
          <w:rFonts w:ascii="APL385 Unicode" w:hAnsi="APL385 Unicode"/>
          <w:b/>
          <w:sz w:val="20"/>
        </w:rPr>
        <w:t>RESTfulPage</w:t>
      </w:r>
      <w:r>
        <w:rPr>
          <w:rFonts w:ascii="APL385 Unicode" w:hAnsi="APL385 Unicode"/>
          <w:sz w:val="20"/>
        </w:rPr>
        <w:br/>
      </w:r>
      <w:r w:rsidRPr="00DB77F7">
        <w:rPr>
          <w:rFonts w:ascii="APL385 Unicode" w:hAnsi="APL385 Unicode"/>
          <w:sz w:val="20"/>
        </w:rPr>
        <w:t>:EndClass</w:t>
      </w:r>
    </w:p>
    <w:bookmarkEnd w:id="0"/>
    <w:p w:rsidR="006B78CB" w:rsidRDefault="006B78CB" w:rsidP="006B78CB">
      <w:pPr>
        <w:pStyle w:val="Heading4"/>
        <w:rPr>
          <w:rFonts w:ascii="APL385 Unicode" w:hAnsi="APL385 Unicode"/>
          <w:i w:val="0"/>
        </w:rPr>
      </w:pPr>
      <w:r>
        <w:t xml:space="preserve">Use </w:t>
      </w:r>
      <w:r>
        <w:rPr>
          <w:rFonts w:ascii="APL385 Unicode" w:hAnsi="APL385 Unicode"/>
          <w:i w:val="0"/>
        </w:rPr>
        <w:t xml:space="preserve">Respond </w:t>
      </w:r>
      <w:r>
        <w:t xml:space="preserve">instead of  </w:t>
      </w:r>
      <w:r w:rsidRPr="00DB77F7">
        <w:rPr>
          <w:rFonts w:ascii="APL385 Unicode" w:hAnsi="APL385 Unicode"/>
          <w:i w:val="0"/>
        </w:rPr>
        <w:t>Compose</w:t>
      </w:r>
    </w:p>
    <w:p w:rsidR="006B78CB" w:rsidRDefault="006B78CB" w:rsidP="006B78CB">
      <w:r>
        <w:t xml:space="preserve">MiServer expects a </w:t>
      </w:r>
      <w:r w:rsidRPr="00D455F6">
        <w:rPr>
          <w:rFonts w:ascii="APL385 Unicode" w:hAnsi="APL385 Unicode"/>
          <w:b/>
          <w:sz w:val="20"/>
        </w:rPr>
        <w:t>RESTful</w:t>
      </w:r>
      <w:r>
        <w:rPr>
          <w:rFonts w:ascii="APL385 Unicode" w:hAnsi="APL385 Unicode"/>
          <w:b/>
          <w:sz w:val="20"/>
        </w:rPr>
        <w:t>Page</w:t>
      </w:r>
      <w:r>
        <w:t xml:space="preserve"> page to have a public method named </w:t>
      </w:r>
      <w:r w:rsidRPr="00F70934">
        <w:rPr>
          <w:rFonts w:ascii="APL385 Unicode" w:hAnsi="APL385 Unicode"/>
          <w:b/>
          <w:sz w:val="20"/>
        </w:rPr>
        <w:t>Respond</w:t>
      </w:r>
      <w:r>
        <w:t xml:space="preserve"> which returns the results for your web service.  </w:t>
      </w:r>
      <w:r>
        <w:br/>
      </w:r>
      <w:r w:rsidRPr="00F70934">
        <w:rPr>
          <w:rFonts w:ascii="APL385 Unicode" w:hAnsi="APL385 Unicode"/>
          <w:b/>
          <w:sz w:val="20"/>
        </w:rPr>
        <w:t>Respond</w:t>
      </w:r>
      <w:r>
        <w:t xml:space="preserve"> must be niladic and return a result.</w:t>
      </w:r>
    </w:p>
    <w:p w:rsidR="006B78CB" w:rsidRDefault="006B78CB" w:rsidP="006B78CB">
      <w:pPr>
        <w:rPr>
          <w:rFonts w:ascii="APL385 Unicode" w:hAnsi="APL385 Unicode"/>
          <w:sz w:val="20"/>
        </w:rPr>
      </w:pPr>
      <w:r w:rsidRPr="00F70934">
        <w:rPr>
          <w:rFonts w:ascii="APL385 Unicode" w:hAnsi="APL385 Unicode"/>
          <w:sz w:val="20"/>
        </w:rPr>
        <w:t xml:space="preserve">    ∇ r←Respond</w:t>
      </w:r>
      <w:r>
        <w:rPr>
          <w:rFonts w:ascii="APL385 Unicode" w:hAnsi="APL385 Unicode"/>
          <w:sz w:val="20"/>
        </w:rPr>
        <w:br/>
      </w:r>
      <w:r w:rsidRPr="00F70934">
        <w:rPr>
          <w:rFonts w:ascii="APL385 Unicode" w:hAnsi="APL385 Unicode"/>
          <w:sz w:val="20"/>
        </w:rPr>
        <w:t xml:space="preserve">      :Access public</w:t>
      </w:r>
      <w:r>
        <w:rPr>
          <w:rFonts w:ascii="APL385 Unicode" w:hAnsi="APL385 Unicode"/>
          <w:sz w:val="20"/>
        </w:rPr>
        <w:br/>
        <w:t xml:space="preserve">      ⍝ your code here</w:t>
      </w:r>
      <w:r>
        <w:rPr>
          <w:rFonts w:ascii="APL385 Unicode" w:hAnsi="APL385 Unicode"/>
          <w:sz w:val="20"/>
        </w:rPr>
        <w:br/>
        <w:t xml:space="preserve">    ∇</w:t>
      </w:r>
    </w:p>
    <w:p w:rsidR="006B78CB" w:rsidRDefault="006B78CB" w:rsidP="006B78CB">
      <w:pPr>
        <w:spacing w:before="0" w:after="200"/>
        <w:rPr>
          <w:rFonts w:asciiTheme="majorHAnsi" w:eastAsiaTheme="majorEastAsia" w:hAnsiTheme="majorHAnsi" w:cstheme="majorBidi"/>
          <w:b/>
          <w:bCs/>
          <w:color w:val="4F81BD" w:themeColor="accent1"/>
        </w:rPr>
      </w:pPr>
      <w:r>
        <w:br w:type="page"/>
      </w:r>
    </w:p>
    <w:p w:rsidR="006B78CB" w:rsidRDefault="006B78CB" w:rsidP="006B78CB">
      <w:pPr>
        <w:pStyle w:val="Heading3"/>
      </w:pPr>
      <w:r>
        <w:lastRenderedPageBreak/>
        <w:t>Features of the RESTfulPage Base Class</w:t>
      </w:r>
    </w:p>
    <w:p w:rsidR="006B78CB" w:rsidRDefault="006B78CB" w:rsidP="006B78CB">
      <w:r>
        <w:t xml:space="preserve">The </w:t>
      </w:r>
      <w:r w:rsidRPr="0070771B">
        <w:rPr>
          <w:rStyle w:val="APLtextChar"/>
        </w:rPr>
        <w:t>RESTful</w:t>
      </w:r>
      <w:r>
        <w:rPr>
          <w:rStyle w:val="APLtextChar"/>
        </w:rPr>
        <w:t>Page</w:t>
      </w:r>
      <w:r>
        <w:t xml:space="preserve"> base class shares many features of the </w:t>
      </w:r>
      <w:r w:rsidRPr="0070771B">
        <w:rPr>
          <w:rStyle w:val="APLtextChar"/>
        </w:rPr>
        <w:t>MiPage</w:t>
      </w:r>
      <w:r>
        <w:t xml:space="preserve"> class.</w:t>
      </w:r>
    </w:p>
    <w:p w:rsidR="006B78CB" w:rsidRDefault="006B78CB" w:rsidP="006B78CB">
      <w:pPr>
        <w:pStyle w:val="ListParagraph"/>
        <w:numPr>
          <w:ilvl w:val="0"/>
          <w:numId w:val="39"/>
        </w:numPr>
      </w:pPr>
      <w:r>
        <w:t xml:space="preserve">data elements passed with the HTTP request, either via query parameters in the URI, or in the message body are stored in </w:t>
      </w:r>
      <w:r w:rsidRPr="006816F6">
        <w:rPr>
          <w:rStyle w:val="APLtextChar"/>
        </w:rPr>
        <w:t>_PageData</w:t>
      </w:r>
      <w:r>
        <w:t xml:space="preserve"> and are accessible with the </w:t>
      </w:r>
      <w:r w:rsidRPr="006816F6">
        <w:rPr>
          <w:rStyle w:val="APLtextChar"/>
        </w:rPr>
        <w:t>GET</w:t>
      </w:r>
      <w:r>
        <w:t xml:space="preserve"> method.</w:t>
      </w:r>
    </w:p>
    <w:p w:rsidR="006B78CB" w:rsidRDefault="006B78CB" w:rsidP="006B78CB">
      <w:pPr>
        <w:pStyle w:val="ListParagraph"/>
        <w:numPr>
          <w:ilvl w:val="0"/>
          <w:numId w:val="39"/>
        </w:numPr>
      </w:pPr>
      <w:r w:rsidRPr="006816F6">
        <w:rPr>
          <w:rStyle w:val="APLtextChar"/>
        </w:rPr>
        <w:t>_Command</w:t>
      </w:r>
      <w:r>
        <w:t xml:space="preserve"> returns the lowercased HTTP command</w:t>
      </w:r>
    </w:p>
    <w:p w:rsidR="006B78CB" w:rsidRDefault="006B78CB" w:rsidP="006B78CB">
      <w:pPr>
        <w:pStyle w:val="ListParagraph"/>
        <w:numPr>
          <w:ilvl w:val="0"/>
          <w:numId w:val="39"/>
        </w:numPr>
      </w:pPr>
      <w:r w:rsidRPr="006816F6">
        <w:rPr>
          <w:rStyle w:val="APLtextChar"/>
        </w:rPr>
        <w:t>_URI</w:t>
      </w:r>
      <w:r>
        <w:t xml:space="preserve"> returns a vector of vectors containing the segments of the URI</w:t>
      </w:r>
      <w:r>
        <w:br/>
        <w:t xml:space="preserve">e.g. for the URI /customer/123/order, </w:t>
      </w:r>
      <w:r w:rsidRPr="006816F6">
        <w:rPr>
          <w:rStyle w:val="APLtextChar"/>
        </w:rPr>
        <w:t>_URI</w:t>
      </w:r>
      <w:r>
        <w:t xml:space="preserve"> will contain</w:t>
      </w:r>
    </w:p>
    <w:p w:rsidR="006B78CB" w:rsidRPr="006816F6" w:rsidRDefault="006B78CB" w:rsidP="006B78CB">
      <w:pPr>
        <w:pStyle w:val="ListParagraph"/>
        <w:spacing w:line="240" w:lineRule="auto"/>
        <w:rPr>
          <w:rFonts w:ascii="APL385 Unicode" w:hAnsi="APL385 Unicode"/>
          <w:sz w:val="20"/>
        </w:rPr>
      </w:pPr>
      <w:r>
        <w:rPr>
          <w:rFonts w:ascii="APL385 Unicode" w:hAnsi="APL385 Unicode"/>
          <w:sz w:val="20"/>
        </w:rPr>
        <w:t xml:space="preserve">      </w:t>
      </w:r>
      <w:r w:rsidRPr="006816F6">
        <w:rPr>
          <w:rFonts w:ascii="APL385 Unicode" w:hAnsi="APL385 Unicode"/>
          <w:sz w:val="20"/>
        </w:rPr>
        <w:t>_URI</w:t>
      </w:r>
    </w:p>
    <w:p w:rsidR="006B78CB" w:rsidRPr="006816F6" w:rsidRDefault="006B78CB" w:rsidP="006B78CB">
      <w:pPr>
        <w:pStyle w:val="ListParagraph"/>
        <w:spacing w:line="240" w:lineRule="auto"/>
        <w:rPr>
          <w:rFonts w:ascii="APL385 Unicode" w:hAnsi="APL385 Unicode"/>
          <w:sz w:val="20"/>
        </w:rPr>
      </w:pPr>
      <w:r w:rsidRPr="006816F6">
        <w:rPr>
          <w:rFonts w:ascii="APL385 Unicode" w:hAnsi="APL385 Unicode"/>
          <w:sz w:val="20"/>
        </w:rPr>
        <w:t>┌────────┬───┬─────┐</w:t>
      </w:r>
    </w:p>
    <w:p w:rsidR="006B78CB" w:rsidRPr="006816F6" w:rsidRDefault="006B78CB" w:rsidP="006B78CB">
      <w:pPr>
        <w:pStyle w:val="ListParagraph"/>
        <w:spacing w:line="240" w:lineRule="auto"/>
        <w:rPr>
          <w:rFonts w:ascii="APL385 Unicode" w:hAnsi="APL385 Unicode"/>
          <w:sz w:val="20"/>
        </w:rPr>
      </w:pPr>
      <w:r w:rsidRPr="006816F6">
        <w:rPr>
          <w:rFonts w:ascii="APL385 Unicode" w:hAnsi="APL385 Unicode"/>
          <w:sz w:val="20"/>
        </w:rPr>
        <w:t>│customer│123│Order│</w:t>
      </w:r>
    </w:p>
    <w:p w:rsidR="006B78CB" w:rsidRDefault="006B78CB" w:rsidP="006B78CB">
      <w:pPr>
        <w:pStyle w:val="ListParagraph"/>
        <w:spacing w:line="240" w:lineRule="auto"/>
      </w:pPr>
      <w:r w:rsidRPr="006816F6">
        <w:rPr>
          <w:rFonts w:ascii="APL385 Unicode" w:hAnsi="APL385 Unicode"/>
          <w:sz w:val="20"/>
        </w:rPr>
        <w:t>└────────┴───┴─────┘</w:t>
      </w:r>
      <w:r>
        <w:rPr>
          <w:rFonts w:ascii="APL385 Unicode" w:hAnsi="APL385 Unicode"/>
          <w:sz w:val="20"/>
        </w:rPr>
        <w:br/>
      </w:r>
      <w:r>
        <w:t>Note: the first element is the name of your RESTful page.</w:t>
      </w:r>
    </w:p>
    <w:p w:rsidR="006B78CB" w:rsidRDefault="006B78CB" w:rsidP="006B78CB">
      <w:pPr>
        <w:pStyle w:val="ListParagraph"/>
        <w:numPr>
          <w:ilvl w:val="0"/>
          <w:numId w:val="39"/>
        </w:numPr>
        <w:spacing w:line="240" w:lineRule="auto"/>
      </w:pPr>
      <w:r w:rsidRPr="00D455F6">
        <w:rPr>
          <w:rStyle w:val="APLtextChar"/>
        </w:rPr>
        <w:t xml:space="preserve">The </w:t>
      </w:r>
      <w:r w:rsidRPr="005B245F">
        <w:rPr>
          <w:rStyle w:val="APLtextChar"/>
        </w:rPr>
        <w:t>SetStatus</w:t>
      </w:r>
      <w:r>
        <w:t xml:space="preserve"> method is used to set the HTTP status code (for more detail about HTTP status codes see: </w:t>
      </w:r>
      <w:hyperlink r:id="rId15" w:history="1">
        <w:r w:rsidRPr="00820D00">
          <w:rPr>
            <w:rStyle w:val="Hyperlink"/>
          </w:rPr>
          <w:t>http://www.w3.org/Protocols/rfc2616/rfc2616-sec10.html</w:t>
        </w:r>
      </w:hyperlink>
      <w:r>
        <w:t xml:space="preserve"> ).</w:t>
      </w:r>
      <w:r>
        <w:br/>
        <w:t>Note: Status 200 (OK) is set by default; you only need to set the status when something goes wrong, like a resource not being found (status 404).</w:t>
      </w:r>
    </w:p>
    <w:p w:rsidR="006B78CB" w:rsidRDefault="006B78CB" w:rsidP="006B78CB">
      <w:pPr>
        <w:pStyle w:val="ListParagraph"/>
        <w:numPr>
          <w:ilvl w:val="0"/>
          <w:numId w:val="39"/>
        </w:numPr>
        <w:rPr>
          <w:rStyle w:val="APLtextChar"/>
          <w:b w:val="0"/>
        </w:rPr>
      </w:pPr>
      <w:r>
        <w:rPr>
          <w:rStyle w:val="APLtextChar"/>
        </w:rPr>
        <w:t>The SetHeader method is used to set HTTP headers in the response.</w:t>
      </w:r>
      <w:r>
        <w:rPr>
          <w:rStyle w:val="APLtextChar"/>
        </w:rPr>
        <w:br/>
        <w:t>MiServer takes care of setting most headers like content-length and content-type for you.</w:t>
      </w:r>
    </w:p>
    <w:p w:rsidR="006B78CB" w:rsidRDefault="006B78CB" w:rsidP="006B78CB">
      <w:pPr>
        <w:spacing w:before="0" w:after="200"/>
        <w:rPr>
          <w:rFonts w:asciiTheme="majorHAnsi" w:eastAsiaTheme="majorEastAsia" w:hAnsiTheme="majorHAnsi" w:cstheme="majorBidi"/>
          <w:b/>
          <w:bCs/>
          <w:color w:val="4F81BD" w:themeColor="accent1"/>
        </w:rPr>
      </w:pPr>
      <w:r>
        <w:br w:type="page"/>
      </w:r>
    </w:p>
    <w:p w:rsidR="006B78CB" w:rsidRDefault="006B78CB" w:rsidP="006B78CB">
      <w:pPr>
        <w:pStyle w:val="Heading3"/>
      </w:pPr>
      <w:r>
        <w:lastRenderedPageBreak/>
        <w:t>Examples</w:t>
      </w:r>
    </w:p>
    <w:p w:rsidR="006B78CB" w:rsidRDefault="006B78CB" w:rsidP="006B78CB">
      <w:pPr>
        <w:pStyle w:val="Heading4"/>
      </w:pPr>
      <w:r>
        <w:t>Simple Read Only Loan Calculation Service</w:t>
      </w:r>
    </w:p>
    <w:p w:rsidR="006B78CB" w:rsidRDefault="006B78CB" w:rsidP="006B78CB">
      <w:r>
        <w:t>The page below implements a loan calculation web service.</w:t>
      </w:r>
      <w:r>
        <w:br/>
        <w:t>The parameters are provided in the query string of the URI.</w:t>
      </w:r>
      <w:r>
        <w:br/>
        <w:t xml:space="preserve">The results are stored in a namespace, which MiServer converts into a JSON object in the response. </w:t>
      </w:r>
    </w:p>
    <w:tbl>
      <w:tblPr>
        <w:tblStyle w:val="TableGrid"/>
        <w:tblW w:w="1036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9540"/>
      </w:tblGrid>
      <w:tr w:rsidR="006B78CB" w:rsidTr="009E35AB">
        <w:tc>
          <w:tcPr>
            <w:tcW w:w="828" w:type="dxa"/>
          </w:tcPr>
          <w:p w:rsidR="006B78CB" w:rsidRPr="004D3A16" w:rsidRDefault="006B78CB" w:rsidP="009E35AB">
            <w:pPr>
              <w:rPr>
                <w:rFonts w:ascii="APL385 Unicode" w:hAnsi="APL385 Unicode"/>
                <w:sz w:val="20"/>
              </w:rPr>
            </w:pPr>
            <w:r>
              <w:rPr>
                <w:rFonts w:ascii="APL385 Unicode" w:hAnsi="APL385 Unicode"/>
                <w:sz w:val="20"/>
              </w:rPr>
              <w:t>[0]</w:t>
            </w:r>
            <w:r>
              <w:rPr>
                <w:rFonts w:ascii="APL385 Unicode" w:hAnsi="APL385 Unicode"/>
                <w:sz w:val="20"/>
              </w:rPr>
              <w:br/>
              <w:t>[1]</w:t>
            </w:r>
            <w:r>
              <w:rPr>
                <w:rFonts w:ascii="APL385 Unicode" w:hAnsi="APL385 Unicode"/>
                <w:sz w:val="20"/>
              </w:rPr>
              <w:br/>
              <w:t>[2]</w:t>
            </w:r>
            <w:r>
              <w:rPr>
                <w:rFonts w:ascii="APL385 Unicode" w:hAnsi="APL385 Unicode"/>
                <w:sz w:val="20"/>
              </w:rPr>
              <w:br/>
              <w:t>[3]</w:t>
            </w:r>
            <w:r>
              <w:rPr>
                <w:rFonts w:ascii="APL385 Unicode" w:hAnsi="APL385 Unicode"/>
                <w:sz w:val="20"/>
              </w:rPr>
              <w:br/>
              <w:t>[4]</w:t>
            </w:r>
            <w:r>
              <w:rPr>
                <w:rFonts w:ascii="APL385 Unicode" w:hAnsi="APL385 Unicode"/>
                <w:sz w:val="20"/>
              </w:rPr>
              <w:br/>
              <w:t>[5]</w:t>
            </w:r>
            <w:r>
              <w:rPr>
                <w:rFonts w:ascii="APL385 Unicode" w:hAnsi="APL385 Unicode"/>
                <w:sz w:val="20"/>
              </w:rPr>
              <w:br/>
              <w:t>[6]</w:t>
            </w:r>
            <w:r>
              <w:rPr>
                <w:rFonts w:ascii="APL385 Unicode" w:hAnsi="APL385 Unicode"/>
                <w:sz w:val="20"/>
              </w:rPr>
              <w:br/>
              <w:t>[7]</w:t>
            </w:r>
            <w:r>
              <w:rPr>
                <w:rFonts w:ascii="APL385 Unicode" w:hAnsi="APL385 Unicode"/>
                <w:sz w:val="20"/>
              </w:rPr>
              <w:br/>
              <w:t>[8]</w:t>
            </w:r>
            <w:r>
              <w:rPr>
                <w:rFonts w:ascii="APL385 Unicode" w:hAnsi="APL385 Unicode"/>
                <w:sz w:val="20"/>
              </w:rPr>
              <w:br/>
              <w:t>[9]</w:t>
            </w:r>
            <w:r>
              <w:rPr>
                <w:rFonts w:ascii="APL385 Unicode" w:hAnsi="APL385 Unicode"/>
                <w:sz w:val="20"/>
              </w:rPr>
              <w:br/>
              <w:t>[10]</w:t>
            </w:r>
            <w:r>
              <w:rPr>
                <w:rFonts w:ascii="APL385 Unicode" w:hAnsi="APL385 Unicode"/>
                <w:sz w:val="20"/>
              </w:rPr>
              <w:br/>
              <w:t>[11]</w:t>
            </w:r>
            <w:r>
              <w:rPr>
                <w:rFonts w:ascii="APL385 Unicode" w:hAnsi="APL385 Unicode"/>
                <w:sz w:val="20"/>
              </w:rPr>
              <w:br/>
              <w:t>[12]</w:t>
            </w:r>
            <w:r>
              <w:rPr>
                <w:rFonts w:ascii="APL385 Unicode" w:hAnsi="APL385 Unicode"/>
                <w:sz w:val="20"/>
              </w:rPr>
              <w:br/>
              <w:t>[13]</w:t>
            </w:r>
            <w:r>
              <w:rPr>
                <w:rFonts w:ascii="APL385 Unicode" w:hAnsi="APL385 Unicode"/>
                <w:sz w:val="20"/>
              </w:rPr>
              <w:br/>
              <w:t>[14]</w:t>
            </w:r>
            <w:r>
              <w:rPr>
                <w:rFonts w:ascii="APL385 Unicode" w:hAnsi="APL385 Unicode"/>
                <w:sz w:val="20"/>
              </w:rPr>
              <w:br/>
              <w:t>[15]</w:t>
            </w:r>
            <w:r>
              <w:rPr>
                <w:rFonts w:ascii="APL385 Unicode" w:hAnsi="APL385 Unicode"/>
                <w:sz w:val="20"/>
              </w:rPr>
              <w:br/>
              <w:t>[16]</w:t>
            </w:r>
            <w:r>
              <w:rPr>
                <w:rFonts w:ascii="APL385 Unicode" w:hAnsi="APL385 Unicode"/>
                <w:sz w:val="20"/>
              </w:rPr>
              <w:br/>
              <w:t>[17]</w:t>
            </w:r>
            <w:r>
              <w:rPr>
                <w:rFonts w:ascii="APL385 Unicode" w:hAnsi="APL385 Unicode"/>
                <w:sz w:val="20"/>
              </w:rPr>
              <w:br/>
              <w:t>[18]</w:t>
            </w:r>
            <w:r>
              <w:rPr>
                <w:rFonts w:ascii="APL385 Unicode" w:hAnsi="APL385 Unicode"/>
                <w:sz w:val="20"/>
              </w:rPr>
              <w:br/>
            </w:r>
          </w:p>
        </w:tc>
        <w:tc>
          <w:tcPr>
            <w:tcW w:w="9540" w:type="dxa"/>
          </w:tcPr>
          <w:p w:rsidR="006B78CB" w:rsidRDefault="006B78CB" w:rsidP="009E35AB">
            <w:pPr>
              <w:ind w:left="-720"/>
              <w:rPr>
                <w:rFonts w:ascii="APL385 Unicode" w:hAnsi="APL385 Unicode"/>
                <w:sz w:val="20"/>
              </w:rPr>
            </w:pPr>
            <w:r>
              <w:rPr>
                <w:rFonts w:ascii="APL385 Unicode" w:hAnsi="APL385 Unicode"/>
                <w:sz w:val="20"/>
              </w:rPr>
              <w:t>[0]</w:t>
            </w:r>
            <w:r>
              <w:rPr>
                <w:rFonts w:ascii="APL385 Unicode" w:hAnsi="APL385 Unicode"/>
                <w:sz w:val="20"/>
              </w:rPr>
              <w:tab/>
              <w:t>:Class mortgagews : RESTfulPage</w:t>
            </w:r>
            <w:r>
              <w:rPr>
                <w:rFonts w:ascii="APL385 Unicode" w:hAnsi="APL385 Unicode"/>
                <w:sz w:val="20"/>
              </w:rPr>
              <w:br/>
            </w:r>
            <w:r>
              <w:rPr>
                <w:rFonts w:ascii="APL385 Unicode" w:hAnsi="APL385 Unicode" w:cs="Cambria Math"/>
                <w:sz w:val="20"/>
              </w:rPr>
              <w:t>[1]</w:t>
            </w:r>
            <w:r>
              <w:rPr>
                <w:rFonts w:ascii="APL385 Unicode" w:hAnsi="APL385 Unicode" w:cs="Cambria Math"/>
                <w:sz w:val="20"/>
              </w:rPr>
              <w:tab/>
            </w:r>
            <w:r w:rsidRPr="0070771B">
              <w:rPr>
                <w:rFonts w:ascii="APL385 Unicode" w:hAnsi="APL385 Unicode" w:cs="Cambria Math"/>
                <w:sz w:val="20"/>
              </w:rPr>
              <w:t>⍝</w:t>
            </w:r>
            <w:r>
              <w:rPr>
                <w:rFonts w:ascii="APL385 Unicode" w:hAnsi="APL385 Unicode"/>
                <w:sz w:val="20"/>
              </w:rPr>
              <w:t xml:space="preserve"> payment calculation</w:t>
            </w:r>
            <w:r>
              <w:rPr>
                <w:rFonts w:ascii="APL385 Unicode" w:hAnsi="APL385 Unicode"/>
                <w:sz w:val="20"/>
              </w:rPr>
              <w:br/>
              <w:t>[2]</w:t>
            </w:r>
            <w:r>
              <w:rPr>
                <w:rFonts w:ascii="APL385 Unicode" w:hAnsi="APL385 Unicode"/>
                <w:sz w:val="20"/>
              </w:rPr>
              <w:tab/>
            </w:r>
            <w:r w:rsidRPr="0070771B">
              <w:rPr>
                <w:rFonts w:ascii="APL385 Unicode" w:hAnsi="APL385 Unicode"/>
                <w:sz w:val="20"/>
              </w:rPr>
              <w:t xml:space="preserve">    calcpmt←{0::'Error' </w:t>
            </w:r>
            <w:r w:rsidRPr="0070771B">
              <w:rPr>
                <w:rFonts w:ascii="APL385 Unicode" w:hAnsi="APL385 Unicode" w:cs="Cambria Math"/>
                <w:sz w:val="20"/>
              </w:rPr>
              <w:t>⋄</w:t>
            </w:r>
            <w:r w:rsidRPr="0070771B">
              <w:rPr>
                <w:rFonts w:ascii="APL385 Unicode" w:hAnsi="APL385 Unicode"/>
                <w:sz w:val="20"/>
              </w:rPr>
              <w:t xml:space="preserve"> p r n←</w:t>
            </w:r>
            <w:r w:rsidRPr="0070771B">
              <w:rPr>
                <w:rFonts w:ascii="APL385 Unicode" w:hAnsi="APL385 Unicode" w:cs="Cambria Math"/>
                <w:sz w:val="20"/>
              </w:rPr>
              <w:t>⍵</w:t>
            </w:r>
            <w:r w:rsidRPr="0070771B">
              <w:rPr>
                <w:rFonts w:ascii="APL385 Unicode" w:hAnsi="APL385 Unicode"/>
                <w:sz w:val="20"/>
              </w:rPr>
              <w:t xml:space="preserve">÷1 1200 (÷12) </w:t>
            </w:r>
            <w:r w:rsidRPr="0070771B">
              <w:rPr>
                <w:rFonts w:ascii="APL385 Unicode" w:hAnsi="APL385 Unicode" w:cs="Cambria Math"/>
                <w:sz w:val="20"/>
              </w:rPr>
              <w:t>⋄</w:t>
            </w:r>
            <w:r w:rsidRPr="0070771B">
              <w:rPr>
                <w:rFonts w:ascii="APL385 Unicode" w:hAnsi="APL385 Unicode"/>
                <w:sz w:val="20"/>
              </w:rPr>
              <w:t xml:space="preserve"> .01</w:t>
            </w:r>
            <w:r w:rsidRPr="0070771B">
              <w:rPr>
                <w:rFonts w:ascii="APL385 Unicode" w:hAnsi="APL385 Unicode" w:cs="Calibri"/>
                <w:sz w:val="20"/>
              </w:rPr>
              <w:t>×</w:t>
            </w:r>
            <w:r w:rsidRPr="0070771B">
              <w:rPr>
                <w:rFonts w:ascii="APL385 Unicode" w:hAnsi="APL385 Unicode" w:cs="Cambria Math"/>
                <w:sz w:val="20"/>
              </w:rPr>
              <w:t>⌈</w:t>
            </w:r>
            <w:r w:rsidRPr="0070771B">
              <w:rPr>
                <w:rFonts w:ascii="APL385 Unicode" w:hAnsi="APL385 Unicode"/>
                <w:sz w:val="20"/>
              </w:rPr>
              <w:t>100</w:t>
            </w:r>
            <w:r w:rsidRPr="0070771B">
              <w:rPr>
                <w:rFonts w:ascii="APL385 Unicode" w:hAnsi="APL385 Unicode" w:cs="Calibri"/>
                <w:sz w:val="20"/>
              </w:rPr>
              <w:t>×</w:t>
            </w:r>
            <w:r w:rsidRPr="0070771B">
              <w:rPr>
                <w:rFonts w:ascii="APL385 Unicode" w:hAnsi="APL385 Unicode"/>
                <w:sz w:val="20"/>
              </w:rPr>
              <w:t>p</w:t>
            </w:r>
            <w:r w:rsidRPr="0070771B">
              <w:rPr>
                <w:rFonts w:ascii="APL385 Unicode" w:hAnsi="APL385 Unicode" w:cs="Calibri"/>
                <w:sz w:val="20"/>
              </w:rPr>
              <w:t>×</w:t>
            </w:r>
            <w:r w:rsidRPr="0070771B">
              <w:rPr>
                <w:rFonts w:ascii="APL385 Unicode" w:hAnsi="APL385 Unicode"/>
                <w:sz w:val="20"/>
              </w:rPr>
              <w:t>r</w:t>
            </w:r>
            <w:r w:rsidRPr="0070771B">
              <w:rPr>
                <w:rFonts w:ascii="APL385 Unicode" w:hAnsi="APL385 Unicode" w:cs="Calibri"/>
                <w:sz w:val="20"/>
              </w:rPr>
              <w:t>÷</w:t>
            </w:r>
            <w:r>
              <w:rPr>
                <w:rFonts w:ascii="APL385 Unicode" w:hAnsi="APL385 Unicode"/>
                <w:sz w:val="20"/>
              </w:rPr>
              <w:t>1-(1+r)*-n}</w:t>
            </w:r>
            <w:r>
              <w:rPr>
                <w:rFonts w:ascii="APL385 Unicode" w:hAnsi="APL385 Unicode"/>
                <w:sz w:val="20"/>
              </w:rPr>
              <w:br/>
            </w:r>
            <w:r>
              <w:rPr>
                <w:rFonts w:ascii="APL385 Unicode" w:hAnsi="APL385 Unicode" w:cs="Cambria Math"/>
                <w:sz w:val="20"/>
              </w:rPr>
              <w:t>[3]</w:t>
            </w:r>
            <w:r>
              <w:rPr>
                <w:rFonts w:ascii="APL385 Unicode" w:hAnsi="APL385 Unicode" w:cs="Cambria Math"/>
                <w:sz w:val="20"/>
              </w:rPr>
              <w:tab/>
            </w:r>
            <w:r w:rsidRPr="0070771B">
              <w:rPr>
                <w:rFonts w:ascii="APL385 Unicode" w:hAnsi="APL385 Unicode" w:cs="Cambria Math"/>
                <w:sz w:val="20"/>
              </w:rPr>
              <w:t>⍝</w:t>
            </w:r>
            <w:r>
              <w:rPr>
                <w:rFonts w:ascii="APL385 Unicode" w:hAnsi="APL385 Unicode"/>
                <w:sz w:val="20"/>
              </w:rPr>
              <w:t xml:space="preserve"> principal calculation</w:t>
            </w:r>
            <w:r>
              <w:rPr>
                <w:rFonts w:ascii="APL385 Unicode" w:hAnsi="APL385 Unicode"/>
                <w:sz w:val="20"/>
              </w:rPr>
              <w:br/>
              <w:t>[4]</w:t>
            </w:r>
            <w:r>
              <w:rPr>
                <w:rFonts w:ascii="APL385 Unicode" w:hAnsi="APL385 Unicode"/>
                <w:sz w:val="20"/>
              </w:rPr>
              <w:tab/>
              <w:t xml:space="preserve">    </w:t>
            </w:r>
            <w:r w:rsidRPr="0070771B">
              <w:rPr>
                <w:rFonts w:ascii="APL385 Unicode" w:hAnsi="APL385 Unicode"/>
                <w:sz w:val="20"/>
              </w:rPr>
              <w:t xml:space="preserve">calcprin←{0::'Error' </w:t>
            </w:r>
            <w:r w:rsidRPr="0070771B">
              <w:rPr>
                <w:rFonts w:ascii="APL385 Unicode" w:hAnsi="APL385 Unicode" w:cs="Cambria Math"/>
                <w:sz w:val="20"/>
              </w:rPr>
              <w:t>⋄</w:t>
            </w:r>
            <w:r w:rsidRPr="0070771B">
              <w:rPr>
                <w:rFonts w:ascii="APL385 Unicode" w:hAnsi="APL385 Unicode"/>
                <w:sz w:val="20"/>
              </w:rPr>
              <w:t xml:space="preserve"> r n m←</w:t>
            </w:r>
            <w:r w:rsidRPr="0070771B">
              <w:rPr>
                <w:rFonts w:ascii="APL385 Unicode" w:hAnsi="APL385 Unicode" w:cs="Cambria Math"/>
                <w:sz w:val="20"/>
              </w:rPr>
              <w:t>⍵</w:t>
            </w:r>
            <w:r w:rsidRPr="0070771B">
              <w:rPr>
                <w:rFonts w:ascii="APL385 Unicode" w:hAnsi="APL385 Unicode"/>
                <w:sz w:val="20"/>
              </w:rPr>
              <w:t xml:space="preserve">÷1200 (÷12) 1 </w:t>
            </w:r>
            <w:r w:rsidRPr="0070771B">
              <w:rPr>
                <w:rFonts w:ascii="APL385 Unicode" w:hAnsi="APL385 Unicode" w:cs="Cambria Math"/>
                <w:sz w:val="20"/>
              </w:rPr>
              <w:t>⋄</w:t>
            </w:r>
            <w:r w:rsidRPr="0070771B">
              <w:rPr>
                <w:rFonts w:ascii="APL385 Unicode" w:hAnsi="APL385 Unicode"/>
                <w:sz w:val="20"/>
              </w:rPr>
              <w:t xml:space="preserve"> .01</w:t>
            </w:r>
            <w:r w:rsidRPr="0070771B">
              <w:rPr>
                <w:rFonts w:ascii="APL385 Unicode" w:hAnsi="APL385 Unicode" w:cs="Calibri"/>
                <w:sz w:val="20"/>
              </w:rPr>
              <w:t>×</w:t>
            </w:r>
            <w:r w:rsidRPr="0070771B">
              <w:rPr>
                <w:rFonts w:ascii="APL385 Unicode" w:hAnsi="APL385 Unicode" w:cs="Cambria Math"/>
                <w:sz w:val="20"/>
              </w:rPr>
              <w:t>⌈</w:t>
            </w:r>
            <w:r w:rsidRPr="0070771B">
              <w:rPr>
                <w:rFonts w:ascii="APL385 Unicode" w:hAnsi="APL385 Unicode"/>
                <w:sz w:val="20"/>
              </w:rPr>
              <w:t>100</w:t>
            </w:r>
            <w:r w:rsidRPr="0070771B">
              <w:rPr>
                <w:rFonts w:ascii="APL385 Unicode" w:hAnsi="APL385 Unicode" w:cs="Calibri"/>
                <w:sz w:val="20"/>
              </w:rPr>
              <w:t>×</w:t>
            </w:r>
            <w:r w:rsidRPr="0070771B">
              <w:rPr>
                <w:rFonts w:ascii="APL385 Unicode" w:hAnsi="APL385 Unicode"/>
                <w:sz w:val="20"/>
              </w:rPr>
              <w:t>m</w:t>
            </w:r>
            <w:r w:rsidRPr="0070771B">
              <w:rPr>
                <w:rFonts w:ascii="APL385 Unicode" w:hAnsi="APL385 Unicode" w:cs="Calibri"/>
                <w:sz w:val="20"/>
              </w:rPr>
              <w:t>÷</w:t>
            </w:r>
            <w:r w:rsidRPr="0070771B">
              <w:rPr>
                <w:rFonts w:ascii="APL385 Unicode" w:hAnsi="APL385 Unicode"/>
                <w:sz w:val="20"/>
              </w:rPr>
              <w:t>r</w:t>
            </w:r>
            <w:r w:rsidRPr="0070771B">
              <w:rPr>
                <w:rFonts w:ascii="APL385 Unicode" w:hAnsi="APL385 Unicode" w:cs="Calibri"/>
                <w:sz w:val="20"/>
              </w:rPr>
              <w:t>÷</w:t>
            </w:r>
            <w:r w:rsidRPr="0070771B">
              <w:rPr>
                <w:rFonts w:ascii="APL385 Unicode" w:hAnsi="APL385 Unicode"/>
                <w:sz w:val="20"/>
              </w:rPr>
              <w:t>1-(1+r)*-n}</w:t>
            </w:r>
            <w:r>
              <w:rPr>
                <w:rFonts w:ascii="APL385 Unicode" w:hAnsi="APL385 Unicode"/>
                <w:sz w:val="20"/>
              </w:rPr>
              <w:br/>
              <w:t>[5]</w:t>
            </w:r>
            <w:r>
              <w:rPr>
                <w:rFonts w:ascii="APL385 Unicode" w:hAnsi="APL385 Unicode"/>
                <w:sz w:val="20"/>
              </w:rPr>
              <w:br/>
              <w:t>[6]</w:t>
            </w:r>
            <w:r>
              <w:rPr>
                <w:rFonts w:ascii="APL385 Unicode" w:hAnsi="APL385 Unicode"/>
                <w:sz w:val="20"/>
              </w:rPr>
              <w:tab/>
            </w:r>
            <w:r w:rsidRPr="0070771B">
              <w:rPr>
                <w:rFonts w:ascii="APL385 Unicode" w:hAnsi="APL385 Unicode"/>
                <w:sz w:val="20"/>
              </w:rPr>
              <w:t xml:space="preserve">    ∇ response←Respond;mask;r </w:t>
            </w:r>
            <w:r w:rsidRPr="0070771B">
              <w:rPr>
                <w:rFonts w:ascii="APL385 Unicode" w:hAnsi="APL385 Unicode" w:cs="Cambria Math"/>
                <w:sz w:val="20"/>
              </w:rPr>
              <w:t>⍝</w:t>
            </w:r>
            <w:r>
              <w:rPr>
                <w:rFonts w:ascii="APL385 Unicode" w:hAnsi="APL385 Unicode"/>
                <w:sz w:val="20"/>
              </w:rPr>
              <w:t xml:space="preserve"> render the initial page</w:t>
            </w:r>
            <w:r>
              <w:rPr>
                <w:rFonts w:ascii="APL385 Unicode" w:hAnsi="APL385 Unicode"/>
                <w:sz w:val="20"/>
              </w:rPr>
              <w:br/>
              <w:t>[7]</w:t>
            </w:r>
            <w:r>
              <w:rPr>
                <w:rFonts w:ascii="APL385 Unicode" w:hAnsi="APL385 Unicode"/>
                <w:sz w:val="20"/>
              </w:rPr>
              <w:tab/>
              <w:t xml:space="preserve">      :Access Public     </w:t>
            </w:r>
            <w:r>
              <w:rPr>
                <w:rFonts w:ascii="APL385 Unicode" w:hAnsi="APL385 Unicode"/>
                <w:sz w:val="20"/>
              </w:rPr>
              <w:br/>
              <w:t>[8]</w:t>
            </w:r>
            <w:r>
              <w:rPr>
                <w:rFonts w:ascii="APL385 Unicode" w:hAnsi="APL385 Unicode"/>
                <w:sz w:val="20"/>
              </w:rPr>
              <w:tab/>
            </w:r>
            <w:r w:rsidRPr="0070771B">
              <w:rPr>
                <w:rFonts w:ascii="APL385 Unicode" w:hAnsi="APL385 Unicode"/>
                <w:sz w:val="20"/>
              </w:rPr>
              <w:t xml:space="preserve">      r←</w:t>
            </w:r>
            <w:r w:rsidRPr="0070771B">
              <w:rPr>
                <w:rFonts w:ascii="APL385 Unicode" w:hAnsi="APL385 Unicode" w:cs="Cambria Math"/>
                <w:sz w:val="20"/>
              </w:rPr>
              <w:t>⎕</w:t>
            </w:r>
            <w:r>
              <w:rPr>
                <w:rFonts w:ascii="APL385 Unicode" w:hAnsi="APL385 Unicode"/>
                <w:sz w:val="20"/>
              </w:rPr>
              <w:t>NS ''</w:t>
            </w:r>
            <w:r>
              <w:rPr>
                <w:rFonts w:ascii="APL385 Unicode" w:hAnsi="APL385 Unicode"/>
                <w:sz w:val="20"/>
              </w:rPr>
              <w:br/>
              <w:t>[9]</w:t>
            </w:r>
            <w:r>
              <w:rPr>
                <w:rFonts w:ascii="APL385 Unicode" w:hAnsi="APL385 Unicode"/>
                <w:sz w:val="20"/>
              </w:rPr>
              <w:tab/>
            </w:r>
            <w:r>
              <w:rPr>
                <w:rFonts w:ascii="APL385 Unicode" w:hAnsi="APL385 Unicode"/>
                <w:sz w:val="20"/>
              </w:rPr>
              <w:tab/>
            </w:r>
            <w:r w:rsidRPr="0070771B">
              <w:rPr>
                <w:rFonts w:ascii="APL385 Unicode" w:hAnsi="APL385 Unicode"/>
                <w:sz w:val="20"/>
              </w:rPr>
              <w:t>r.msg←'Please provide either (prin</w:t>
            </w:r>
            <w:r>
              <w:rPr>
                <w:rFonts w:ascii="APL385 Unicode" w:hAnsi="APL385 Unicode"/>
                <w:sz w:val="20"/>
              </w:rPr>
              <w:t xml:space="preserve"> rate term) or (rate term pmt)'</w:t>
            </w:r>
            <w:r>
              <w:rPr>
                <w:rFonts w:ascii="APL385 Unicode" w:hAnsi="APL385 Unicode"/>
                <w:sz w:val="20"/>
              </w:rPr>
              <w:br/>
              <w:t>[10]</w:t>
            </w:r>
            <w:r>
              <w:rPr>
                <w:rFonts w:ascii="APL385 Unicode" w:hAnsi="APL385 Unicode"/>
                <w:sz w:val="20"/>
              </w:rPr>
              <w:tab/>
              <w:t xml:space="preserve">      :I</w:t>
            </w:r>
            <w:r w:rsidRPr="0070771B">
              <w:rPr>
                <w:rFonts w:ascii="APL385 Unicode" w:hAnsi="APL385 Unicode"/>
                <w:sz w:val="20"/>
              </w:rPr>
              <w:t>f 1=+/mask←</w:t>
            </w:r>
            <w:r w:rsidRPr="0070771B">
              <w:rPr>
                <w:rFonts w:ascii="APL385 Unicode" w:hAnsi="APL385 Unicode" w:cs="Cambria Math"/>
                <w:sz w:val="20"/>
              </w:rPr>
              <w:t>⍬∘</w:t>
            </w:r>
            <w:r w:rsidRPr="0070771B">
              <w:rPr>
                <w:rFonts w:ascii="APL385 Unicode" w:hAnsi="APL385 Unicode"/>
                <w:sz w:val="20"/>
              </w:rPr>
              <w:t>≡¨r.(prin rate term pmt)←</w:t>
            </w:r>
            <w:r w:rsidRPr="0070771B">
              <w:rPr>
                <w:rFonts w:ascii="APL385 Unicode" w:hAnsi="APL385 Unicode" w:cs="Cambria Math"/>
                <w:sz w:val="20"/>
              </w:rPr>
              <w:t>⍬</w:t>
            </w:r>
            <w:r>
              <w:rPr>
                <w:rFonts w:ascii="APL385 Unicode" w:hAnsi="APL385 Unicode"/>
                <w:sz w:val="20"/>
              </w:rPr>
              <w:t xml:space="preserve"> Get 'prin rate term pmt'</w:t>
            </w:r>
            <w:r>
              <w:rPr>
                <w:rFonts w:ascii="APL385 Unicode" w:hAnsi="APL385 Unicode"/>
                <w:sz w:val="20"/>
              </w:rPr>
              <w:br/>
              <w:t>[11]</w:t>
            </w:r>
            <w:r>
              <w:rPr>
                <w:rFonts w:ascii="APL385 Unicode" w:hAnsi="APL385 Unicode"/>
                <w:sz w:val="20"/>
              </w:rPr>
              <w:tab/>
              <w:t xml:space="preserve">          :I</w:t>
            </w:r>
            <w:r w:rsidRPr="0070771B">
              <w:rPr>
                <w:rFonts w:ascii="APL385 Unicode" w:hAnsi="APL385 Unicode"/>
                <w:sz w:val="20"/>
              </w:rPr>
              <w:t xml:space="preserve">f mask[1] </w:t>
            </w:r>
            <w:r w:rsidRPr="0070771B">
              <w:rPr>
                <w:rFonts w:ascii="APL385 Unicode" w:hAnsi="APL385 Unicode" w:cs="Cambria Math"/>
                <w:sz w:val="20"/>
              </w:rPr>
              <w:t>⍝</w:t>
            </w:r>
            <w:r>
              <w:rPr>
                <w:rFonts w:ascii="APL385 Unicode" w:hAnsi="APL385 Unicode"/>
                <w:sz w:val="20"/>
              </w:rPr>
              <w:t xml:space="preserve"> principal missing</w:t>
            </w:r>
            <w:r>
              <w:rPr>
                <w:rFonts w:ascii="APL385 Unicode" w:hAnsi="APL385 Unicode"/>
                <w:sz w:val="20"/>
              </w:rPr>
              <w:br/>
              <w:t>[12]</w:t>
            </w:r>
            <w:r>
              <w:rPr>
                <w:rFonts w:ascii="APL385 Unicode" w:hAnsi="APL385 Unicode"/>
                <w:sz w:val="20"/>
              </w:rPr>
              <w:tab/>
            </w:r>
            <w:r w:rsidRPr="0070771B">
              <w:rPr>
                <w:rFonts w:ascii="APL385 Unicode" w:hAnsi="APL385 Unicode"/>
                <w:sz w:val="20"/>
              </w:rPr>
              <w:t xml:space="preserve">              r.(msg prin)←</w:t>
            </w:r>
            <w:r>
              <w:rPr>
                <w:rFonts w:ascii="APL385 Unicode" w:hAnsi="APL385 Unicode"/>
                <w:sz w:val="20"/>
              </w:rPr>
              <w:t>'' (calcprin r.(rate term pmt))</w:t>
            </w:r>
            <w:r>
              <w:rPr>
                <w:rFonts w:ascii="APL385 Unicode" w:hAnsi="APL385 Unicode"/>
                <w:sz w:val="20"/>
              </w:rPr>
              <w:br/>
              <w:t>[13]</w:t>
            </w:r>
            <w:r>
              <w:rPr>
                <w:rFonts w:ascii="APL385 Unicode" w:hAnsi="APL385 Unicode"/>
                <w:sz w:val="20"/>
              </w:rPr>
              <w:tab/>
              <w:t xml:space="preserve">          :ElseI</w:t>
            </w:r>
            <w:r w:rsidRPr="0070771B">
              <w:rPr>
                <w:rFonts w:ascii="APL385 Unicode" w:hAnsi="APL385 Unicode"/>
                <w:sz w:val="20"/>
              </w:rPr>
              <w:t xml:space="preserve">f mask[4] </w:t>
            </w:r>
            <w:r w:rsidRPr="0070771B">
              <w:rPr>
                <w:rFonts w:ascii="APL385 Unicode" w:hAnsi="APL385 Unicode" w:cs="Cambria Math"/>
                <w:sz w:val="20"/>
              </w:rPr>
              <w:t>⍝</w:t>
            </w:r>
            <w:r>
              <w:rPr>
                <w:rFonts w:ascii="APL385 Unicode" w:hAnsi="APL385 Unicode"/>
                <w:sz w:val="20"/>
              </w:rPr>
              <w:t xml:space="preserve"> payment missing</w:t>
            </w:r>
            <w:r>
              <w:rPr>
                <w:rFonts w:ascii="APL385 Unicode" w:hAnsi="APL385 Unicode"/>
                <w:sz w:val="20"/>
              </w:rPr>
              <w:br/>
              <w:t>[14]</w:t>
            </w:r>
            <w:r>
              <w:rPr>
                <w:rFonts w:ascii="APL385 Unicode" w:hAnsi="APL385 Unicode"/>
                <w:sz w:val="20"/>
              </w:rPr>
              <w:tab/>
            </w:r>
            <w:r w:rsidRPr="0070771B">
              <w:rPr>
                <w:rFonts w:ascii="APL385 Unicode" w:hAnsi="APL385 Unicode"/>
                <w:sz w:val="20"/>
              </w:rPr>
              <w:t xml:space="preserve">              r.(msg pmt)←</w:t>
            </w:r>
            <w:r>
              <w:rPr>
                <w:rFonts w:ascii="APL385 Unicode" w:hAnsi="APL385 Unicode"/>
                <w:sz w:val="20"/>
              </w:rPr>
              <w:t>'' (calcpmt r.(prin rate term))</w:t>
            </w:r>
            <w:r>
              <w:rPr>
                <w:rFonts w:ascii="APL385 Unicode" w:hAnsi="APL385 Unicode"/>
                <w:sz w:val="20"/>
              </w:rPr>
              <w:br/>
              <w:t>[15]</w:t>
            </w:r>
            <w:r>
              <w:rPr>
                <w:rFonts w:ascii="APL385 Unicode" w:hAnsi="APL385 Unicode"/>
                <w:sz w:val="20"/>
              </w:rPr>
              <w:tab/>
              <w:t xml:space="preserve">          :EndIf</w:t>
            </w:r>
            <w:r>
              <w:rPr>
                <w:rFonts w:ascii="APL385 Unicode" w:hAnsi="APL385 Unicode"/>
                <w:sz w:val="20"/>
              </w:rPr>
              <w:br/>
              <w:t>[16]</w:t>
            </w:r>
            <w:r>
              <w:rPr>
                <w:rFonts w:ascii="APL385 Unicode" w:hAnsi="APL385 Unicode"/>
                <w:sz w:val="20"/>
              </w:rPr>
              <w:tab/>
              <w:t xml:space="preserve">      :EndIf</w:t>
            </w:r>
            <w:r>
              <w:rPr>
                <w:rFonts w:ascii="APL385 Unicode" w:hAnsi="APL385 Unicode"/>
                <w:sz w:val="20"/>
              </w:rPr>
              <w:br/>
              <w:t>[18]</w:t>
            </w:r>
            <w:r>
              <w:rPr>
                <w:rFonts w:ascii="APL385 Unicode" w:hAnsi="APL385 Unicode"/>
                <w:sz w:val="20"/>
              </w:rPr>
              <w:tab/>
              <w:t xml:space="preserve">    ∇</w:t>
            </w:r>
            <w:r>
              <w:rPr>
                <w:rFonts w:ascii="APL385 Unicode" w:hAnsi="APL385 Unicode"/>
                <w:sz w:val="20"/>
              </w:rPr>
              <w:br/>
              <w:t>[19]</w:t>
            </w:r>
            <w:r>
              <w:rPr>
                <w:rFonts w:ascii="APL385 Unicode" w:hAnsi="APL385 Unicode"/>
                <w:sz w:val="20"/>
              </w:rPr>
              <w:tab/>
            </w:r>
            <w:r w:rsidRPr="0070771B">
              <w:rPr>
                <w:rFonts w:ascii="APL385 Unicode" w:hAnsi="APL385 Unicode"/>
                <w:sz w:val="20"/>
              </w:rPr>
              <w:t>:EndClass</w:t>
            </w:r>
          </w:p>
        </w:tc>
      </w:tr>
    </w:tbl>
    <w:p w:rsidR="006B78CB" w:rsidRDefault="006B78CB" w:rsidP="006B78CB">
      <w:r>
        <w:t xml:space="preserve">Sample Request:       GET </w:t>
      </w:r>
      <w:hyperlink r:id="rId16" w:history="1">
        <w:r w:rsidRPr="00820D00">
          <w:rPr>
            <w:rStyle w:val="Hyperlink"/>
          </w:rPr>
          <w:t>localhost:8080/mortgagews?prin=100000&amp;rate=.05&amp;term=30</w:t>
        </w:r>
      </w:hyperlink>
    </w:p>
    <w:p w:rsidR="006B78CB" w:rsidRPr="0070771B" w:rsidRDefault="006B78CB" w:rsidP="006B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000000"/>
          <w:sz w:val="20"/>
          <w:szCs w:val="20"/>
        </w:rPr>
      </w:pPr>
      <w:r w:rsidRPr="00290631">
        <w:rPr>
          <w:rFonts w:eastAsia="Times New Roman" w:cs="Courier New"/>
          <w:color w:val="000000"/>
          <w:szCs w:val="20"/>
        </w:rPr>
        <w:t>Response:</w:t>
      </w:r>
      <w:r>
        <w:rPr>
          <w:rFonts w:eastAsia="Times New Roman" w:cs="Courier New"/>
          <w:color w:val="000000"/>
          <w:szCs w:val="20"/>
        </w:rPr>
        <w:tab/>
      </w:r>
      <w:r w:rsidRPr="0070771B">
        <w:rPr>
          <w:rFonts w:ascii="Courier New" w:eastAsia="Times New Roman" w:hAnsi="Courier New" w:cs="Courier New"/>
          <w:color w:val="000000"/>
          <w:sz w:val="20"/>
          <w:szCs w:val="20"/>
        </w:rPr>
        <w:t>{msg:"",pmt:279.88,prin:100000,rate:0.05,term:30}</w:t>
      </w:r>
    </w:p>
    <w:p w:rsidR="006B78CB" w:rsidRDefault="006B78CB" w:rsidP="006B78CB">
      <w:pPr>
        <w:spacing w:before="0" w:after="200"/>
      </w:pPr>
    </w:p>
    <w:p w:rsidR="006B78CB" w:rsidRDefault="006B78CB" w:rsidP="006B78CB">
      <w:pPr>
        <w:spacing w:before="0" w:after="200"/>
      </w:pPr>
      <w:r>
        <w:t>Discussion:</w:t>
      </w:r>
      <w:r>
        <w:br/>
        <w:t xml:space="preserve">Line [0] declares the mortgagews class which is based on the </w:t>
      </w:r>
      <w:r w:rsidRPr="00C41C80">
        <w:rPr>
          <w:rFonts w:ascii="APL385 Unicode" w:hAnsi="APL385 Unicode"/>
          <w:b/>
          <w:sz w:val="20"/>
        </w:rPr>
        <w:t>RESTful</w:t>
      </w:r>
      <w:r>
        <w:rPr>
          <w:rFonts w:ascii="APL385 Unicode" w:hAnsi="APL385 Unicode"/>
          <w:b/>
          <w:sz w:val="20"/>
        </w:rPr>
        <w:t>Page</w:t>
      </w:r>
      <w:r>
        <w:t xml:space="preserve"> base class.</w:t>
      </w:r>
      <w:r>
        <w:br/>
        <w:t>Lines [2] and [4] define functions for payment and principal calcucations</w:t>
      </w:r>
      <w:r>
        <w:br/>
        <w:t>Line [6] begins the definition of the mandatory Respond method</w:t>
      </w:r>
      <w:r>
        <w:br/>
        <w:t>Line [7] Don't forget the method needs to be public!</w:t>
      </w:r>
      <w:r>
        <w:br/>
        <w:t>Line [8] Initializes the namespace that will contain the result(s) of the web service</w:t>
      </w:r>
      <w:r>
        <w:br/>
        <w:t>Line [9] Sets a default message (the msg element in the namespace)</w:t>
      </w:r>
      <w:r>
        <w:br/>
        <w:t>Line [10] transfers the elements passed in the URI to the result namespace and checks that only one element in the calculation is missing</w:t>
      </w:r>
      <w:r>
        <w:br/>
        <w:t>Lines [11] and [13] check if the missing element is either the principal or the payment</w:t>
      </w:r>
      <w:r>
        <w:br/>
        <w:t>Lines [12] and [14] perform the calculation for the missing element and set the result msg and pmt elements</w:t>
      </w:r>
    </w:p>
    <w:p w:rsidR="006B78CB" w:rsidRDefault="006B78CB" w:rsidP="006B78CB">
      <w:pPr>
        <w:spacing w:before="0" w:after="200"/>
      </w:pPr>
      <w:r>
        <w:t xml:space="preserve">MiServer converts the namespace returned by </w:t>
      </w:r>
      <w:r w:rsidRPr="00C41C80">
        <w:rPr>
          <w:rFonts w:ascii="APL385 Unicode" w:hAnsi="APL385 Unicode"/>
          <w:b/>
          <w:sz w:val="20"/>
        </w:rPr>
        <w:t>Respond</w:t>
      </w:r>
      <w:r>
        <w:t xml:space="preserve"> into a JSON structure which it sends in the response to the client.</w:t>
      </w:r>
    </w:p>
    <w:p w:rsidR="006B78CB" w:rsidRDefault="006B78CB" w:rsidP="006B78CB">
      <w:pPr>
        <w:spacing w:before="0" w:after="200"/>
        <w:rPr>
          <w:rFonts w:asciiTheme="majorHAnsi" w:eastAsiaTheme="majorEastAsia" w:hAnsiTheme="majorHAnsi" w:cstheme="majorBidi"/>
          <w:b/>
          <w:bCs/>
          <w:i/>
          <w:iCs/>
          <w:color w:val="4F81BD" w:themeColor="accent1"/>
        </w:rPr>
      </w:pPr>
      <w:r>
        <w:br w:type="page"/>
      </w:r>
    </w:p>
    <w:p w:rsidR="006B78CB" w:rsidRDefault="006B78CB" w:rsidP="006B78CB">
      <w:pPr>
        <w:pStyle w:val="Heading4"/>
      </w:pPr>
      <w:r>
        <w:lastRenderedPageBreak/>
        <w:t>A More Comprehensive Example</w:t>
      </w:r>
    </w:p>
    <w:p w:rsidR="006B78CB" w:rsidRDefault="006B78CB" w:rsidP="006B78CB">
      <w:r>
        <w:t xml:space="preserve">The </w:t>
      </w:r>
      <w:r w:rsidRPr="00777487">
        <w:rPr>
          <w:rStyle w:val="APLtextChar"/>
        </w:rPr>
        <w:t>RESTful</w:t>
      </w:r>
      <w:r>
        <w:t xml:space="preserve"> sample MiSite found at </w:t>
      </w:r>
      <w:hyperlink r:id="rId17" w:history="1">
        <w:r w:rsidRPr="00C143AF">
          <w:rPr>
            <w:rStyle w:val="Hyperlink"/>
          </w:rPr>
          <w:t>https://github.com/Dyalog/MiSites/RESTful</w:t>
        </w:r>
      </w:hyperlink>
      <w:r>
        <w:t xml:space="preserve"> contains the </w:t>
      </w:r>
      <w:r w:rsidRPr="00DF3991">
        <w:rPr>
          <w:rFonts w:ascii="APL385 Unicode" w:hAnsi="APL385 Unicode"/>
          <w:b/>
          <w:sz w:val="20"/>
        </w:rPr>
        <w:t>mortgagews</w:t>
      </w:r>
      <w:r>
        <w:t xml:space="preserve"> web service presented earlier as well as more complex web service, </w:t>
      </w:r>
      <w:r w:rsidRPr="00DF3991">
        <w:rPr>
          <w:rFonts w:ascii="APL385 Unicode" w:hAnsi="APL385 Unicode"/>
          <w:b/>
          <w:sz w:val="20"/>
        </w:rPr>
        <w:t>customer</w:t>
      </w:r>
      <w:r>
        <w:t xml:space="preserve">, that implements a small customer and order database.  </w:t>
      </w:r>
      <w:r>
        <w:br/>
        <w:t xml:space="preserve">The zip file </w:t>
      </w:r>
      <w:hyperlink r:id="rId18" w:history="1">
        <w:r w:rsidRPr="00C143AF">
          <w:rPr>
            <w:rStyle w:val="Hyperlink"/>
          </w:rPr>
          <w:t>https://github.com/Dyalog/MiSites/blob/master/RESTful.zip</w:t>
        </w:r>
      </w:hyperlink>
      <w:r>
        <w:t xml:space="preserve"> contains a zipped copy of the MiSite and can be downloaded by:</w:t>
      </w:r>
    </w:p>
    <w:p w:rsidR="006B78CB" w:rsidRDefault="006B78CB" w:rsidP="006B78CB">
      <w:pPr>
        <w:pStyle w:val="ListParagraph"/>
        <w:numPr>
          <w:ilvl w:val="0"/>
          <w:numId w:val="41"/>
        </w:numPr>
      </w:pPr>
      <w:r>
        <w:t>Navigating to the link for the zip file</w:t>
      </w:r>
    </w:p>
    <w:p w:rsidR="006B78CB" w:rsidRDefault="006B78CB" w:rsidP="006B78CB">
      <w:pPr>
        <w:pStyle w:val="ListParagraph"/>
        <w:numPr>
          <w:ilvl w:val="0"/>
          <w:numId w:val="41"/>
        </w:numPr>
      </w:pPr>
      <w:r>
        <w:t>Clicking the "Raw" button in GitHub</w:t>
      </w:r>
    </w:p>
    <w:p w:rsidR="006B78CB" w:rsidRDefault="006B78CB" w:rsidP="006B78CB">
      <w:pPr>
        <w:pStyle w:val="ListParagraph"/>
        <w:numPr>
          <w:ilvl w:val="0"/>
          <w:numId w:val="41"/>
        </w:numPr>
      </w:pPr>
      <w:r>
        <w:t>Saving the zip file to your local drive</w:t>
      </w:r>
    </w:p>
    <w:p w:rsidR="006B78CB" w:rsidRDefault="006B78CB" w:rsidP="006B78CB">
      <w:r>
        <w:t xml:space="preserve">Once you have downloaded and unzipped the file, you may start the web service by loading the </w:t>
      </w:r>
      <w:r w:rsidRPr="00CE6A82">
        <w:rPr>
          <w:rFonts w:ascii="APL385 Unicode" w:hAnsi="APL385 Unicode"/>
          <w:b/>
          <w:sz w:val="20"/>
        </w:rPr>
        <w:t>miserver</w:t>
      </w:r>
      <w:r>
        <w:t xml:space="preserve"> workspace and entering:</w:t>
      </w:r>
    </w:p>
    <w:p w:rsidR="006B78CB" w:rsidRDefault="006B78CB" w:rsidP="006B78CB">
      <w:r>
        <w:rPr>
          <w:rFonts w:ascii="APL385 Unicode" w:hAnsi="APL385 Unicode"/>
          <w:b/>
          <w:sz w:val="20"/>
        </w:rPr>
        <w:t xml:space="preserve">      Start '</w:t>
      </w:r>
      <w:r w:rsidRPr="00CE6A82">
        <w:rPr>
          <w:i/>
        </w:rPr>
        <w:t>path</w:t>
      </w:r>
      <w:r>
        <w:rPr>
          <w:rFonts w:ascii="APL385 Unicode" w:hAnsi="APL385 Unicode"/>
          <w:b/>
          <w:sz w:val="20"/>
        </w:rPr>
        <w:t>/RESTful'</w:t>
      </w:r>
    </w:p>
    <w:p w:rsidR="006B78CB" w:rsidRDefault="006B78CB" w:rsidP="006B78CB">
      <w:r>
        <w:t xml:space="preserve">Where </w:t>
      </w:r>
      <w:r>
        <w:rPr>
          <w:i/>
        </w:rPr>
        <w:t>path</w:t>
      </w:r>
      <w:r>
        <w:t xml:space="preserve"> is the destination path where you unzipped RESTful.</w:t>
      </w:r>
    </w:p>
    <w:p w:rsidR="006B78CB" w:rsidRDefault="006B78CB" w:rsidP="006B78CB">
      <w:r>
        <w:t xml:space="preserve">The file </w:t>
      </w:r>
      <w:r w:rsidRPr="00C0441E">
        <w:rPr>
          <w:rFonts w:ascii="APL385 Unicode" w:hAnsi="APL385 Unicode" w:cs="Courier New"/>
          <w:b/>
          <w:sz w:val="20"/>
        </w:rPr>
        <w:t>demorest.txt</w:t>
      </w:r>
      <w:r>
        <w:t xml:space="preserve"> in the  </w:t>
      </w:r>
      <w:r w:rsidRPr="00CE6A82">
        <w:rPr>
          <w:i/>
        </w:rPr>
        <w:t>path</w:t>
      </w:r>
      <w:r>
        <w:rPr>
          <w:rFonts w:ascii="APL385 Unicode" w:hAnsi="APL385 Unicode"/>
          <w:b/>
          <w:sz w:val="20"/>
        </w:rPr>
        <w:t>/RESTful</w:t>
      </w:r>
      <w:r>
        <w:t xml:space="preserve"> folder contains a demonstration that can be executed using the </w:t>
      </w:r>
      <w:r w:rsidRPr="00C0441E">
        <w:rPr>
          <w:rFonts w:ascii="APL385 Unicode" w:hAnsi="APL385 Unicode"/>
          <w:b/>
          <w:sz w:val="20"/>
        </w:rPr>
        <w:t>]demo</w:t>
      </w:r>
      <w:r>
        <w:t xml:space="preserve"> user command.</w:t>
      </w:r>
    </w:p>
    <w:p w:rsidR="006B78CB" w:rsidRDefault="006B78CB" w:rsidP="006B78CB">
      <w:pPr>
        <w:rPr>
          <w:rFonts w:ascii="APL385 Unicode" w:hAnsi="APL385 Unicode"/>
          <w:b/>
          <w:sz w:val="20"/>
        </w:rPr>
      </w:pPr>
      <w:r>
        <w:rPr>
          <w:rFonts w:ascii="APL385 Unicode" w:hAnsi="APL385 Unicode"/>
          <w:b/>
          <w:sz w:val="20"/>
        </w:rPr>
        <w:t xml:space="preserve">      ]demo </w:t>
      </w:r>
      <w:r w:rsidRPr="00CE6A82">
        <w:rPr>
          <w:i/>
        </w:rPr>
        <w:t>path</w:t>
      </w:r>
      <w:r>
        <w:rPr>
          <w:rFonts w:ascii="APL385 Unicode" w:hAnsi="APL385 Unicode"/>
          <w:b/>
          <w:sz w:val="20"/>
        </w:rPr>
        <w:t>/RESTful/demorest.txt</w:t>
      </w:r>
    </w:p>
    <w:p w:rsidR="006B78CB" w:rsidRDefault="006B78CB" w:rsidP="006B78CB">
      <w:r>
        <w:t>The demonstration will walk through examining various aspects of a MiServer-based RESTful application.  Some of those aspects are presented in the material that follows.</w:t>
      </w:r>
    </w:p>
    <w:p w:rsidR="006B78CB" w:rsidRDefault="006B78CB" w:rsidP="006B78CB">
      <w:r>
        <w:t>The RESTful MiSite represents one approach to implement a RESTful web service; you have the flexibility to implement your web service using this or any other approach you find more appropriate.</w:t>
      </w:r>
    </w:p>
    <w:p w:rsidR="006B78CB" w:rsidRPr="00777487" w:rsidRDefault="006B78CB" w:rsidP="006B78CB">
      <w:pPr>
        <w:pStyle w:val="Heading3"/>
        <w:rPr>
          <w:rFonts w:ascii="APL385 Unicode" w:hAnsi="APL385 Unicode"/>
        </w:rPr>
      </w:pPr>
      <w:r w:rsidRPr="00777487">
        <w:rPr>
          <w:rFonts w:ascii="APL385 Unicode" w:hAnsi="APL385 Unicode"/>
        </w:rPr>
        <w:t>Config/Server.xml</w:t>
      </w:r>
    </w:p>
    <w:p w:rsidR="006B78CB" w:rsidRPr="00C0441E" w:rsidRDefault="006B78CB" w:rsidP="006B78CB">
      <w:r>
        <w:t xml:space="preserve">The </w:t>
      </w:r>
      <w:r w:rsidRPr="00C0441E">
        <w:rPr>
          <w:rFonts w:ascii="APL385 Unicode" w:hAnsi="APL385 Unicode"/>
          <w:b/>
          <w:sz w:val="20"/>
        </w:rPr>
        <w:t>Server.xml</w:t>
      </w:r>
      <w:r>
        <w:t xml:space="preserve"> file contains settings for the RESTful MiSite.</w:t>
      </w:r>
    </w:p>
    <w:p w:rsidR="006B78CB" w:rsidRDefault="006B78CB" w:rsidP="006B78CB">
      <w:pPr>
        <w:rPr>
          <w:rFonts w:ascii="APL385 Unicode" w:hAnsi="APL385 Unicode"/>
          <w:sz w:val="20"/>
        </w:rPr>
      </w:pPr>
      <w:r w:rsidRPr="00C0441E">
        <w:rPr>
          <w:rFonts w:ascii="APL385 Unicode" w:hAnsi="APL385 Unicode"/>
          <w:sz w:val="20"/>
        </w:rPr>
        <w:t>&lt;Server&gt;</w:t>
      </w:r>
      <w:r>
        <w:rPr>
          <w:rFonts w:ascii="APL385 Unicode" w:hAnsi="APL385 Unicode"/>
          <w:sz w:val="20"/>
        </w:rPr>
        <w:br/>
      </w:r>
      <w:r w:rsidRPr="00C0441E">
        <w:rPr>
          <w:rFonts w:ascii="APL385 Unicode" w:hAnsi="APL385 Unicode"/>
          <w:sz w:val="20"/>
        </w:rPr>
        <w:t xml:space="preserve">    &lt;Name&gt;MiServer Sa</w:t>
      </w:r>
      <w:r>
        <w:rPr>
          <w:rFonts w:ascii="APL385 Unicode" w:hAnsi="APL385 Unicode"/>
          <w:sz w:val="20"/>
        </w:rPr>
        <w:t>mple RESTful Application&lt;/Name&gt;</w:t>
      </w:r>
      <w:r w:rsidRPr="00C0441E">
        <w:rPr>
          <w:rFonts w:ascii="APL385 Unicode" w:hAnsi="APL385 Unicode"/>
          <w:sz w:val="20"/>
        </w:rPr>
        <w:t xml:space="preserve">  </w:t>
      </w:r>
      <w:r>
        <w:rPr>
          <w:rFonts w:ascii="APL385 Unicode" w:hAnsi="APL385 Unicode"/>
          <w:sz w:val="20"/>
        </w:rPr>
        <w:t xml:space="preserve"> </w:t>
      </w:r>
      <w:r>
        <w:rPr>
          <w:rFonts w:ascii="APL385 Unicode" w:hAnsi="APL385 Unicode"/>
          <w:sz w:val="20"/>
        </w:rPr>
        <w:br/>
        <w:t xml:space="preserve">    </w:t>
      </w:r>
      <w:r w:rsidRPr="00C0441E">
        <w:rPr>
          <w:rFonts w:ascii="APL385 Unicode" w:hAnsi="APL385 Unicode"/>
          <w:sz w:val="20"/>
        </w:rPr>
        <w:t>&lt;ClassName</w:t>
      </w:r>
      <w:r>
        <w:rPr>
          <w:rFonts w:ascii="APL385 Unicode" w:hAnsi="APL385 Unicode"/>
          <w:sz w:val="20"/>
        </w:rPr>
        <w:t>&gt;SimpleSampleServer&lt;/ClassName&gt;</w:t>
      </w:r>
      <w:r>
        <w:rPr>
          <w:rFonts w:ascii="APL385 Unicode" w:hAnsi="APL385 Unicode"/>
          <w:sz w:val="20"/>
        </w:rPr>
        <w:br/>
        <w:t xml:space="preserve">    &lt;RESTful&gt;1&lt;/RESTful&gt;</w:t>
      </w:r>
      <w:r>
        <w:rPr>
          <w:rFonts w:ascii="APL385 Unicode" w:hAnsi="APL385 Unicode"/>
          <w:sz w:val="20"/>
        </w:rPr>
        <w:br/>
        <w:t xml:space="preserve">    &lt;AllowedHTTP</w:t>
      </w:r>
      <w:r w:rsidRPr="00C0441E">
        <w:rPr>
          <w:rFonts w:ascii="APL385 Unicode" w:hAnsi="APL385 Unicode"/>
          <w:sz w:val="20"/>
        </w:rPr>
        <w:t>Commands&gt;get,put,delete,pos</w:t>
      </w:r>
      <w:r>
        <w:rPr>
          <w:rFonts w:ascii="APL385 Unicode" w:hAnsi="APL385 Unicode"/>
          <w:sz w:val="20"/>
        </w:rPr>
        <w:t>t,options&lt;/AllowedHTTPCommands&gt;</w:t>
      </w:r>
      <w:r>
        <w:rPr>
          <w:rFonts w:ascii="APL385 Unicode" w:hAnsi="APL385 Unicode"/>
          <w:sz w:val="20"/>
        </w:rPr>
        <w:br/>
      </w:r>
      <w:r w:rsidRPr="00C0441E">
        <w:rPr>
          <w:rFonts w:ascii="APL385 Unicode" w:hAnsi="APL385 Unicode"/>
          <w:sz w:val="20"/>
        </w:rPr>
        <w:t>&lt;/Server&gt;</w:t>
      </w:r>
    </w:p>
    <w:p w:rsidR="006B78CB" w:rsidRDefault="006B78CB" w:rsidP="006B78CB">
      <w:r>
        <w:rPr>
          <w:rFonts w:ascii="APL385 Unicode" w:hAnsi="APL385 Unicode"/>
          <w:sz w:val="20"/>
        </w:rPr>
        <w:t>&lt;Classname&gt;</w:t>
      </w:r>
      <w:r>
        <w:t xml:space="preserve"> defines the name of the class (</w:t>
      </w:r>
      <w:r w:rsidRPr="00067489">
        <w:rPr>
          <w:rFonts w:ascii="APL385 Unicode" w:hAnsi="APL385 Unicode"/>
          <w:b/>
          <w:sz w:val="20"/>
        </w:rPr>
        <w:t>SimpleSampleServer</w:t>
      </w:r>
      <w:r>
        <w:t xml:space="preserve">) that is based on the </w:t>
      </w:r>
      <w:r w:rsidRPr="00067489">
        <w:rPr>
          <w:rFonts w:ascii="APL385 Unicode" w:hAnsi="APL385 Unicode"/>
          <w:b/>
          <w:sz w:val="20"/>
        </w:rPr>
        <w:t>MiServer</w:t>
      </w:r>
      <w:r>
        <w:t xml:space="preserve"> base class.  Classes derived from </w:t>
      </w:r>
      <w:r w:rsidRPr="00067489">
        <w:rPr>
          <w:rFonts w:ascii="APL385 Unicode" w:hAnsi="APL385 Unicode"/>
          <w:b/>
          <w:sz w:val="20"/>
        </w:rPr>
        <w:t>MiServer</w:t>
      </w:r>
      <w:r>
        <w:t xml:space="preserve"> allow the user to customize server behavior.</w:t>
      </w:r>
    </w:p>
    <w:p w:rsidR="006B78CB" w:rsidRDefault="006B78CB" w:rsidP="006B78CB">
      <w:pPr>
        <w:spacing w:before="0" w:after="200"/>
        <w:rPr>
          <w:rFonts w:ascii="APL385 Unicode" w:eastAsiaTheme="majorEastAsia" w:hAnsi="APL385 Unicode" w:cstheme="majorBidi"/>
          <w:b/>
          <w:bCs/>
          <w:color w:val="4F81BD" w:themeColor="accent1"/>
        </w:rPr>
      </w:pPr>
      <w:r>
        <w:rPr>
          <w:rFonts w:ascii="APL385 Unicode" w:hAnsi="APL385 Unicode"/>
        </w:rPr>
        <w:br w:type="page"/>
      </w:r>
    </w:p>
    <w:p w:rsidR="006B78CB" w:rsidRDefault="006B78CB" w:rsidP="006B78CB">
      <w:pPr>
        <w:pStyle w:val="Heading3"/>
        <w:rPr>
          <w:rFonts w:ascii="APL385 Unicode" w:hAnsi="APL385 Unicode"/>
        </w:rPr>
      </w:pPr>
      <w:r w:rsidRPr="00067489">
        <w:rPr>
          <w:rFonts w:ascii="APL385 Unicode" w:hAnsi="APL385 Unicode"/>
        </w:rPr>
        <w:lastRenderedPageBreak/>
        <w:t>SimpleSampleServer</w:t>
      </w:r>
    </w:p>
    <w:p w:rsidR="006B78CB" w:rsidRDefault="006B78CB" w:rsidP="006B78CB">
      <w:pPr>
        <w:rPr>
          <w:rFonts w:ascii="APL385 Unicode" w:hAnsi="APL385 Unicode"/>
          <w:sz w:val="20"/>
        </w:rPr>
      </w:pPr>
      <w:r w:rsidRPr="00067489">
        <w:rPr>
          <w:rFonts w:ascii="APL385 Unicode" w:hAnsi="APL385 Unicode"/>
          <w:sz w:val="20"/>
        </w:rPr>
        <w:t>:Cla</w:t>
      </w:r>
      <w:r>
        <w:rPr>
          <w:rFonts w:ascii="APL385 Unicode" w:hAnsi="APL385 Unicode"/>
          <w:sz w:val="20"/>
        </w:rPr>
        <w:t>ss SimpleSampleServer : MiServer</w:t>
      </w:r>
      <w:r>
        <w:rPr>
          <w:rFonts w:ascii="APL385 Unicode" w:hAnsi="APL385 Unicode"/>
          <w:sz w:val="20"/>
        </w:rPr>
        <w:br/>
        <w:t xml:space="preserve">    ∇ make args</w:t>
      </w:r>
      <w:r>
        <w:rPr>
          <w:rFonts w:ascii="APL385 Unicode" w:hAnsi="APL385 Unicode"/>
          <w:sz w:val="20"/>
        </w:rPr>
        <w:br/>
        <w:t xml:space="preserve">      :Access Public</w:t>
      </w:r>
      <w:r>
        <w:rPr>
          <w:rFonts w:ascii="APL385 Unicode" w:hAnsi="APL385 Unicode"/>
          <w:sz w:val="20"/>
        </w:rPr>
        <w:br/>
      </w:r>
      <w:r w:rsidRPr="00067489">
        <w:rPr>
          <w:rFonts w:ascii="APL385 Unicode" w:hAnsi="APL385 Unicode"/>
          <w:sz w:val="20"/>
        </w:rPr>
        <w:t xml:space="preserve">      :Im</w:t>
      </w:r>
      <w:r>
        <w:rPr>
          <w:rFonts w:ascii="APL385 Unicode" w:hAnsi="APL385 Unicode"/>
          <w:sz w:val="20"/>
        </w:rPr>
        <w:t>plements Constructor :Base args</w:t>
      </w:r>
      <w:r>
        <w:rPr>
          <w:rFonts w:ascii="APL385 Unicode" w:hAnsi="APL385 Unicode"/>
          <w:sz w:val="20"/>
        </w:rPr>
        <w:br/>
        <w:t xml:space="preserve">    ∇</w:t>
      </w:r>
      <w:r>
        <w:rPr>
          <w:rFonts w:ascii="APL385 Unicode" w:hAnsi="APL385 Unicode"/>
          <w:sz w:val="20"/>
        </w:rPr>
        <w:br/>
      </w:r>
      <w:r>
        <w:rPr>
          <w:rFonts w:ascii="APL385 Unicode" w:hAnsi="APL385 Unicode"/>
          <w:sz w:val="20"/>
        </w:rPr>
        <w:br/>
      </w:r>
      <w:r w:rsidRPr="00067489">
        <w:rPr>
          <w:rFonts w:ascii="APL385 Unicode" w:hAnsi="APL385 Unicode"/>
          <w:sz w:val="20"/>
        </w:rPr>
        <w:t xml:space="preserve">    ∇ onServerStart</w:t>
      </w:r>
      <w:r>
        <w:rPr>
          <w:rFonts w:ascii="APL385 Unicode" w:hAnsi="APL385 Unicode"/>
          <w:sz w:val="20"/>
        </w:rPr>
        <w:br/>
      </w:r>
      <w:r w:rsidRPr="00067489">
        <w:rPr>
          <w:rFonts w:ascii="APL385 Unicode" w:hAnsi="APL385 Unicode"/>
          <w:sz w:val="20"/>
        </w:rPr>
        <w:t xml:space="preserve">      :Access public override</w:t>
      </w:r>
      <w:r>
        <w:rPr>
          <w:rFonts w:ascii="APL385 Unicode" w:hAnsi="APL385 Unicode"/>
          <w:sz w:val="20"/>
        </w:rPr>
        <w:br/>
      </w:r>
      <w:r w:rsidRPr="00067489">
        <w:rPr>
          <w:rFonts w:ascii="APL385 Unicode" w:hAnsi="APL385 Unicode"/>
          <w:sz w:val="20"/>
        </w:rPr>
        <w:t xml:space="preserve">      </w:t>
      </w:r>
      <w:r w:rsidRPr="00067489">
        <w:rPr>
          <w:rFonts w:ascii="APL385 Unicode" w:hAnsi="APL385 Unicode" w:cs="Cambria Math"/>
          <w:sz w:val="20"/>
        </w:rPr>
        <w:t>⍝</w:t>
      </w:r>
      <w:r>
        <w:rPr>
          <w:rFonts w:ascii="APL385 Unicode" w:hAnsi="APL385 Unicode"/>
          <w:sz w:val="20"/>
        </w:rPr>
        <w:t xml:space="preserve"> Create the sample "database"</w:t>
      </w:r>
      <w:r>
        <w:rPr>
          <w:rFonts w:ascii="APL385 Unicode" w:hAnsi="APL385 Unicode"/>
          <w:sz w:val="20"/>
        </w:rPr>
        <w:br/>
        <w:t xml:space="preserve">      #.bl.Init</w:t>
      </w:r>
      <w:r>
        <w:rPr>
          <w:rFonts w:ascii="APL385 Unicode" w:hAnsi="APL385 Unicode"/>
          <w:sz w:val="20"/>
        </w:rPr>
        <w:br/>
        <w:t xml:space="preserve">    ∇</w:t>
      </w:r>
      <w:r>
        <w:rPr>
          <w:rFonts w:ascii="APL385 Unicode" w:hAnsi="APL385 Unicode"/>
          <w:sz w:val="20"/>
        </w:rPr>
        <w:br/>
      </w:r>
      <w:r w:rsidRPr="00067489">
        <w:rPr>
          <w:rFonts w:ascii="APL385 Unicode" w:hAnsi="APL385 Unicode"/>
          <w:sz w:val="20"/>
        </w:rPr>
        <w:t>:EndClass</w:t>
      </w:r>
    </w:p>
    <w:p w:rsidR="006B78CB" w:rsidRDefault="006B78CB" w:rsidP="006B78CB">
      <w:r w:rsidRPr="00067489">
        <w:rPr>
          <w:rFonts w:ascii="APL385 Unicode" w:hAnsi="APL385 Unicode"/>
          <w:b/>
          <w:sz w:val="20"/>
        </w:rPr>
        <w:t>SimpleSampleServer</w:t>
      </w:r>
      <w:r>
        <w:t xml:space="preserve"> overrides the </w:t>
      </w:r>
      <w:r w:rsidRPr="00067489">
        <w:rPr>
          <w:rFonts w:ascii="APL385 Unicode" w:hAnsi="APL385 Unicode"/>
          <w:b/>
          <w:sz w:val="20"/>
        </w:rPr>
        <w:t>onServerStart</w:t>
      </w:r>
      <w:r>
        <w:t xml:space="preserve"> method to run </w:t>
      </w:r>
      <w:r w:rsidRPr="00067489">
        <w:rPr>
          <w:rFonts w:ascii="APL385 Unicode" w:hAnsi="APL385 Unicode"/>
          <w:b/>
          <w:sz w:val="20"/>
        </w:rPr>
        <w:t>#.bl.Init</w:t>
      </w:r>
      <w:r>
        <w:t xml:space="preserve"> which initializes the "database" for the web service.  </w:t>
      </w:r>
      <w:r w:rsidRPr="00067489">
        <w:rPr>
          <w:rFonts w:ascii="APL385 Unicode" w:hAnsi="APL385 Unicode"/>
          <w:b/>
          <w:sz w:val="20"/>
        </w:rPr>
        <w:t>#.bl</w:t>
      </w:r>
      <w:r>
        <w:t xml:space="preserve"> is a namespace which implements the business logic for our web service and is located in the </w:t>
      </w:r>
      <w:r w:rsidRPr="00067489">
        <w:rPr>
          <w:b/>
        </w:rPr>
        <w:t>path</w:t>
      </w:r>
      <w:r w:rsidRPr="00067489">
        <w:rPr>
          <w:rFonts w:ascii="APL385 Unicode" w:hAnsi="APL385 Unicode"/>
          <w:b/>
          <w:sz w:val="20"/>
        </w:rPr>
        <w:t>/RESTful/Code</w:t>
      </w:r>
      <w:r>
        <w:t xml:space="preserve"> folder.  Any APL script files located in this folder are loaded during MiServer initialization.</w:t>
      </w:r>
    </w:p>
    <w:p w:rsidR="006B78CB" w:rsidRDefault="006B78CB" w:rsidP="006B78CB">
      <w:pPr>
        <w:pStyle w:val="Heading3"/>
        <w:rPr>
          <w:rFonts w:ascii="APL385 Unicode" w:hAnsi="APL385 Unicode"/>
        </w:rPr>
      </w:pPr>
      <w:r w:rsidRPr="00067489">
        <w:rPr>
          <w:rFonts w:ascii="APL385 Unicode" w:hAnsi="APL385 Unicode"/>
        </w:rPr>
        <w:t>HTTPCmd</w:t>
      </w:r>
    </w:p>
    <w:p w:rsidR="006B78CB" w:rsidRDefault="006B78CB" w:rsidP="006B78CB">
      <w:r>
        <w:t xml:space="preserve">Also located in the </w:t>
      </w:r>
      <w:r w:rsidRPr="00067489">
        <w:rPr>
          <w:b/>
        </w:rPr>
        <w:t>path</w:t>
      </w:r>
      <w:r w:rsidRPr="00067489">
        <w:rPr>
          <w:rFonts w:ascii="APL385 Unicode" w:hAnsi="APL385 Unicode"/>
          <w:b/>
          <w:sz w:val="20"/>
        </w:rPr>
        <w:t>/RESTful/Code</w:t>
      </w:r>
      <w:r>
        <w:t xml:space="preserve"> folder is the </w:t>
      </w:r>
      <w:r w:rsidRPr="003A29E1">
        <w:rPr>
          <w:rFonts w:ascii="APL385 Unicode" w:hAnsi="APL385 Unicode"/>
          <w:b/>
          <w:sz w:val="20"/>
        </w:rPr>
        <w:t>HTTPCmd</w:t>
      </w:r>
      <w:r>
        <w:t xml:space="preserve"> utility from Conga (Dyalog's TCP/IP toolkit).  </w:t>
      </w:r>
      <w:r w:rsidRPr="003A29E1">
        <w:rPr>
          <w:rFonts w:ascii="APL385 Unicode" w:hAnsi="APL385 Unicode"/>
          <w:b/>
          <w:sz w:val="20"/>
        </w:rPr>
        <w:t>HTTPCmd</w:t>
      </w:r>
      <w:r>
        <w:t xml:space="preserve"> is necessary to test the web service from APL.  </w:t>
      </w:r>
      <w:r w:rsidRPr="003A29E1">
        <w:rPr>
          <w:rFonts w:ascii="APL385 Unicode" w:hAnsi="APL385 Unicode"/>
          <w:b/>
          <w:sz w:val="20"/>
        </w:rPr>
        <w:t>HTTPCmd</w:t>
      </w:r>
      <w:r>
        <w:t xml:space="preserve"> is an operator that can issue any HTTP command.</w:t>
      </w:r>
    </w:p>
    <w:p w:rsidR="006B78CB" w:rsidRDefault="006B78CB" w:rsidP="006B78CB">
      <w:r>
        <w:t>As you step through the demostration, you will see the following examples:</w:t>
      </w:r>
    </w:p>
    <w:p w:rsidR="006B78CB" w:rsidRPr="003A29E1" w:rsidRDefault="006B78CB" w:rsidP="006B78CB">
      <w:pPr>
        <w:rPr>
          <w:rFonts w:ascii="APL385 Unicode" w:hAnsi="APL385 Unicode"/>
          <w:b/>
          <w:sz w:val="18"/>
        </w:rPr>
      </w:pPr>
      <w:r w:rsidRPr="003A29E1">
        <w:rPr>
          <w:rFonts w:ascii="APL385 Unicode" w:hAnsi="APL385 Unicode"/>
          <w:b/>
          <w:sz w:val="18"/>
        </w:rPr>
        <w:t xml:space="preserve">('options' HTTPCmd) 'localhost:8080/customer/'  </w:t>
      </w:r>
      <w:r w:rsidRPr="003A29E1">
        <w:rPr>
          <w:rFonts w:ascii="APL385 Unicode" w:hAnsi="APL385 Unicode" w:cs="Cambria Math"/>
          <w:b/>
          <w:sz w:val="18"/>
        </w:rPr>
        <w:t>⍝</w:t>
      </w:r>
      <w:r w:rsidRPr="003A29E1">
        <w:rPr>
          <w:rFonts w:ascii="APL385 Unicode" w:hAnsi="APL385 Unicode"/>
          <w:b/>
          <w:sz w:val="18"/>
        </w:rPr>
        <w:t xml:space="preserve"> retrieve the documentation</w:t>
      </w:r>
    </w:p>
    <w:p w:rsidR="006B78CB" w:rsidRPr="003A29E1" w:rsidRDefault="006B78CB" w:rsidP="006B78CB">
      <w:pPr>
        <w:rPr>
          <w:rFonts w:ascii="APL385 Unicode" w:hAnsi="APL385 Unicode"/>
          <w:b/>
          <w:sz w:val="18"/>
        </w:rPr>
      </w:pPr>
      <w:r w:rsidRPr="003A29E1">
        <w:rPr>
          <w:rFonts w:ascii="APL385 Unicode" w:hAnsi="APL385 Unicode"/>
          <w:b/>
          <w:sz w:val="18"/>
        </w:rPr>
        <w:t xml:space="preserve">('get' HTTPCmd) 'localhost:8080/customer/'      </w:t>
      </w:r>
      <w:r w:rsidRPr="003A29E1">
        <w:rPr>
          <w:rFonts w:ascii="APL385 Unicode" w:hAnsi="APL385 Unicode" w:cs="Cambria Math"/>
          <w:b/>
          <w:sz w:val="18"/>
        </w:rPr>
        <w:t>⍝</w:t>
      </w:r>
      <w:r w:rsidRPr="003A29E1">
        <w:rPr>
          <w:rFonts w:ascii="APL385 Unicode" w:hAnsi="APL385 Unicode"/>
          <w:b/>
          <w:sz w:val="18"/>
        </w:rPr>
        <w:t xml:space="preserve"> retrieve the customer list</w:t>
      </w:r>
    </w:p>
    <w:p w:rsidR="006B78CB" w:rsidRPr="003A29E1" w:rsidRDefault="006B78CB" w:rsidP="006B78CB">
      <w:pPr>
        <w:rPr>
          <w:rFonts w:ascii="APL385 Unicode" w:hAnsi="APL385 Unicode"/>
          <w:b/>
          <w:sz w:val="18"/>
        </w:rPr>
      </w:pPr>
      <w:r w:rsidRPr="003A29E1">
        <w:rPr>
          <w:rFonts w:ascii="APL385 Unicode" w:hAnsi="APL385 Unicode"/>
          <w:b/>
          <w:sz w:val="18"/>
        </w:rPr>
        <w:t xml:space="preserve">('get' HTTPCmd) 'localhost:8080/customer/1200'  </w:t>
      </w:r>
      <w:r w:rsidRPr="003A29E1">
        <w:rPr>
          <w:rFonts w:ascii="APL385 Unicode" w:hAnsi="APL385 Unicode" w:cs="Cambria Math"/>
          <w:b/>
          <w:sz w:val="18"/>
        </w:rPr>
        <w:t>⍝</w:t>
      </w:r>
      <w:r w:rsidRPr="003A29E1">
        <w:rPr>
          <w:rFonts w:ascii="APL385 Unicode" w:hAnsi="APL385 Unicode"/>
          <w:b/>
          <w:sz w:val="18"/>
        </w:rPr>
        <w:t xml:space="preserve"> retrieve customer 1200</w:t>
      </w:r>
    </w:p>
    <w:p w:rsidR="006B78CB" w:rsidRPr="003A29E1" w:rsidRDefault="006B78CB" w:rsidP="006B78CB">
      <w:pPr>
        <w:rPr>
          <w:rFonts w:ascii="APL385 Unicode" w:hAnsi="APL385 Unicode"/>
          <w:b/>
          <w:sz w:val="18"/>
        </w:rPr>
      </w:pPr>
      <w:r w:rsidRPr="003A29E1">
        <w:rPr>
          <w:rFonts w:ascii="APL385 Unicode" w:hAnsi="APL385 Unicode"/>
          <w:b/>
          <w:sz w:val="18"/>
        </w:rPr>
        <w:t xml:space="preserve">('get' HTTPCmd) 'localhost:8080/customer/1200/order/' </w:t>
      </w:r>
      <w:r w:rsidRPr="003A29E1">
        <w:rPr>
          <w:rFonts w:ascii="APL385 Unicode" w:hAnsi="APL385 Unicode" w:cs="Cambria Math"/>
          <w:b/>
          <w:sz w:val="18"/>
        </w:rPr>
        <w:t>⍝</w:t>
      </w:r>
      <w:r w:rsidRPr="003A29E1">
        <w:rPr>
          <w:rFonts w:ascii="APL385 Unicode" w:hAnsi="APL385 Unicode"/>
          <w:b/>
          <w:sz w:val="18"/>
        </w:rPr>
        <w:t xml:space="preserve"> all orders for cust</w:t>
      </w:r>
      <w:r>
        <w:rPr>
          <w:rFonts w:ascii="APL385 Unicode" w:hAnsi="APL385 Unicode"/>
          <w:b/>
          <w:sz w:val="18"/>
        </w:rPr>
        <w:t>omer</w:t>
      </w:r>
      <w:r w:rsidRPr="003A29E1">
        <w:rPr>
          <w:rFonts w:ascii="APL385 Unicode" w:hAnsi="APL385 Unicode"/>
          <w:b/>
          <w:sz w:val="18"/>
        </w:rPr>
        <w:t xml:space="preserve"> 1200</w:t>
      </w:r>
    </w:p>
    <w:p w:rsidR="006B78CB" w:rsidRPr="003A29E1" w:rsidRDefault="006B78CB" w:rsidP="006B78CB">
      <w:pPr>
        <w:rPr>
          <w:rFonts w:ascii="APL385 Unicode" w:hAnsi="APL385 Unicode"/>
          <w:b/>
          <w:sz w:val="18"/>
        </w:rPr>
      </w:pPr>
      <w:r>
        <w:rPr>
          <w:rFonts w:ascii="APL385 Unicode" w:hAnsi="APL385 Unicode"/>
          <w:b/>
          <w:sz w:val="18"/>
        </w:rPr>
        <w:t>(</w:t>
      </w:r>
      <w:r w:rsidRPr="003A29E1">
        <w:rPr>
          <w:rFonts w:ascii="APL385 Unicode" w:hAnsi="APL385 Unicode"/>
          <w:b/>
          <w:sz w:val="18"/>
        </w:rPr>
        <w:t>'get' HTTPCmd) 'localhos</w:t>
      </w:r>
      <w:r>
        <w:rPr>
          <w:rFonts w:ascii="APL385 Unicode" w:hAnsi="APL385 Unicode"/>
          <w:b/>
          <w:sz w:val="18"/>
        </w:rPr>
        <w:t xml:space="preserve">t:8080/customer/1200/order/9/' </w:t>
      </w:r>
      <w:r w:rsidRPr="003A29E1">
        <w:rPr>
          <w:rFonts w:ascii="APL385 Unicode" w:hAnsi="APL385 Unicode" w:cs="Cambria Math"/>
          <w:b/>
          <w:sz w:val="18"/>
        </w:rPr>
        <w:t>⍝</w:t>
      </w:r>
      <w:r w:rsidRPr="003A29E1">
        <w:rPr>
          <w:rFonts w:ascii="APL385 Unicode" w:hAnsi="APL385 Unicode"/>
          <w:b/>
          <w:sz w:val="18"/>
        </w:rPr>
        <w:t xml:space="preserve"> order details</w:t>
      </w:r>
      <w:r>
        <w:rPr>
          <w:rFonts w:ascii="APL385 Unicode" w:hAnsi="APL385 Unicode"/>
          <w:b/>
          <w:sz w:val="18"/>
        </w:rPr>
        <w:t xml:space="preserve"> for order 9</w:t>
      </w:r>
    </w:p>
    <w:p w:rsidR="006B78CB" w:rsidRDefault="006B78CB" w:rsidP="006B78CB">
      <w:pPr>
        <w:rPr>
          <w:rFonts w:ascii="APL385 Unicode" w:hAnsi="APL385 Unicode"/>
          <w:b/>
          <w:sz w:val="18"/>
        </w:rPr>
      </w:pPr>
      <w:r w:rsidRPr="003A29E1">
        <w:rPr>
          <w:rFonts w:ascii="APL385 Unicode" w:hAnsi="APL385 Unicode"/>
          <w:b/>
          <w:sz w:val="18"/>
        </w:rPr>
        <w:t xml:space="preserve">('get' HTTPCmd) 'localhost:8080/customer/0'   </w:t>
      </w:r>
      <w:r w:rsidRPr="003A29E1">
        <w:rPr>
          <w:rFonts w:ascii="APL385 Unicode" w:hAnsi="APL385 Unicode" w:cs="Cambria Math"/>
          <w:b/>
          <w:sz w:val="18"/>
        </w:rPr>
        <w:t>⍝</w:t>
      </w:r>
      <w:r w:rsidRPr="003A29E1">
        <w:rPr>
          <w:rFonts w:ascii="APL385 Unicode" w:hAnsi="APL385 Unicode"/>
          <w:b/>
          <w:sz w:val="18"/>
        </w:rPr>
        <w:t xml:space="preserve"> non-existent customer </w:t>
      </w:r>
    </w:p>
    <w:p w:rsidR="006B78CB" w:rsidRPr="003A29E1" w:rsidRDefault="006B78CB" w:rsidP="006B78CB">
      <w:pPr>
        <w:rPr>
          <w:rFonts w:ascii="APL385 Unicode" w:hAnsi="APL385 Unicode"/>
          <w:b/>
          <w:sz w:val="18"/>
        </w:rPr>
      </w:pPr>
      <w:r w:rsidRPr="003A29E1">
        <w:rPr>
          <w:rFonts w:ascii="APL385 Unicode" w:hAnsi="APL385 Unicode"/>
          <w:b/>
          <w:sz w:val="18"/>
        </w:rPr>
        <w:t xml:space="preserve">('post' HTTPCmd) 'localhost:8080/customer/' ('name' 'Nick') </w:t>
      </w:r>
      <w:r w:rsidRPr="003A29E1">
        <w:rPr>
          <w:rFonts w:ascii="APL385 Unicode" w:hAnsi="APL385 Unicode" w:cs="Cambria Math"/>
          <w:b/>
          <w:sz w:val="18"/>
        </w:rPr>
        <w:t>⍝</w:t>
      </w:r>
      <w:r w:rsidRPr="003A29E1">
        <w:rPr>
          <w:rFonts w:ascii="APL385 Unicode" w:hAnsi="APL385 Unicode"/>
          <w:b/>
          <w:sz w:val="18"/>
        </w:rPr>
        <w:t xml:space="preserve"> add a new customer</w:t>
      </w:r>
    </w:p>
    <w:p w:rsidR="006B78CB" w:rsidRPr="003A29E1" w:rsidRDefault="006B78CB" w:rsidP="006B78CB">
      <w:pPr>
        <w:rPr>
          <w:rFonts w:ascii="APL385 Unicode" w:hAnsi="APL385 Unicode"/>
          <w:b/>
          <w:sz w:val="18"/>
        </w:rPr>
      </w:pPr>
      <w:r w:rsidRPr="003A29E1">
        <w:rPr>
          <w:rFonts w:ascii="APL385 Unicode" w:hAnsi="APL385 Unicode"/>
          <w:b/>
          <w:sz w:val="18"/>
        </w:rPr>
        <w:t xml:space="preserve">('put' HTTPCmd) 'localhost:8080/customer/400/' ('name' 'Dan') </w:t>
      </w:r>
      <w:r w:rsidRPr="003A29E1">
        <w:rPr>
          <w:rFonts w:ascii="APL385 Unicode" w:hAnsi="APL385 Unicode" w:cs="Cambria Math"/>
          <w:b/>
          <w:sz w:val="18"/>
        </w:rPr>
        <w:t>⍝</w:t>
      </w:r>
      <w:r w:rsidRPr="003A29E1">
        <w:rPr>
          <w:rFonts w:ascii="APL385 Unicode" w:hAnsi="APL385 Unicode"/>
          <w:b/>
          <w:sz w:val="18"/>
        </w:rPr>
        <w:t xml:space="preserve"> update a customer</w:t>
      </w:r>
    </w:p>
    <w:p w:rsidR="006B78CB" w:rsidRDefault="006B78CB" w:rsidP="006B78CB">
      <w:pPr>
        <w:rPr>
          <w:rFonts w:ascii="APL385 Unicode" w:hAnsi="APL385 Unicode"/>
          <w:b/>
          <w:sz w:val="18"/>
        </w:rPr>
      </w:pPr>
      <w:r w:rsidRPr="003A29E1">
        <w:rPr>
          <w:rFonts w:ascii="APL385 Unicode" w:hAnsi="APL385 Unicode"/>
          <w:b/>
          <w:sz w:val="18"/>
        </w:rPr>
        <w:t xml:space="preserve">('delete' HTTPCmd) 'localhost:8080/customer/1200/'  </w:t>
      </w:r>
      <w:r w:rsidRPr="003A29E1">
        <w:rPr>
          <w:rFonts w:ascii="APL385 Unicode" w:hAnsi="APL385 Unicode" w:cs="Cambria Math"/>
          <w:b/>
          <w:sz w:val="18"/>
        </w:rPr>
        <w:t>⍝</w:t>
      </w:r>
      <w:r w:rsidRPr="003A29E1">
        <w:rPr>
          <w:rFonts w:ascii="APL385 Unicode" w:hAnsi="APL385 Unicode"/>
          <w:b/>
          <w:sz w:val="18"/>
        </w:rPr>
        <w:t xml:space="preserve"> delete customer 200</w:t>
      </w:r>
    </w:p>
    <w:p w:rsidR="006B78CB" w:rsidRDefault="006B78CB" w:rsidP="006B78CB">
      <w:pPr>
        <w:spacing w:before="0" w:after="200"/>
        <w:rPr>
          <w:rFonts w:ascii="APL385 Unicode" w:eastAsiaTheme="majorEastAsia" w:hAnsi="APL385 Unicode" w:cstheme="majorBidi"/>
          <w:b/>
          <w:bCs/>
          <w:color w:val="4F81BD" w:themeColor="accent1"/>
        </w:rPr>
      </w:pPr>
      <w:r>
        <w:rPr>
          <w:rFonts w:ascii="APL385 Unicode" w:hAnsi="APL385 Unicode"/>
        </w:rPr>
        <w:br w:type="page"/>
      </w:r>
    </w:p>
    <w:p w:rsidR="006B78CB" w:rsidRDefault="006B78CB" w:rsidP="006B78CB">
      <w:pPr>
        <w:pStyle w:val="Heading3"/>
        <w:rPr>
          <w:rFonts w:ascii="APL385 Unicode" w:hAnsi="APL385 Unicode"/>
        </w:rPr>
      </w:pPr>
      <w:r>
        <w:rPr>
          <w:rFonts w:ascii="APL385 Unicode" w:hAnsi="APL385 Unicode"/>
        </w:rPr>
        <w:lastRenderedPageBreak/>
        <w:t>C</w:t>
      </w:r>
      <w:r w:rsidRPr="003A29E1">
        <w:rPr>
          <w:rFonts w:ascii="APL385 Unicode" w:hAnsi="APL385 Unicode"/>
        </w:rPr>
        <w:t>ustomer</w:t>
      </w:r>
      <w:r>
        <w:rPr>
          <w:rFonts w:ascii="APL385 Unicode" w:hAnsi="APL385 Unicode"/>
        </w:rPr>
        <w:t>.Respond</w:t>
      </w:r>
    </w:p>
    <w:p w:rsidR="006B78CB" w:rsidRDefault="006B78CB" w:rsidP="006B78CB">
      <w:r>
        <w:t xml:space="preserve">The </w:t>
      </w:r>
      <w:r w:rsidRPr="00F61B84">
        <w:rPr>
          <w:rStyle w:val="APLtextChar"/>
        </w:rPr>
        <w:t>Respond</w:t>
      </w:r>
      <w:r>
        <w:t xml:space="preserve"> method in the </w:t>
      </w:r>
      <w:r w:rsidRPr="00F61B84">
        <w:rPr>
          <w:rStyle w:val="APLtextChar"/>
        </w:rPr>
        <w:t>customer</w:t>
      </w:r>
      <w:r>
        <w:t xml:space="preserve"> MiPage examines the HTTP command for the request and calls the appropriate method for the operation.</w:t>
      </w:r>
    </w:p>
    <w:p w:rsidR="006B78CB" w:rsidRDefault="006B78CB" w:rsidP="006B78CB">
      <w:pPr>
        <w:rPr>
          <w:rFonts w:ascii="APL385 Unicode" w:hAnsi="APL385 Unicode"/>
          <w:sz w:val="20"/>
        </w:rPr>
      </w:pPr>
      <w:r w:rsidRPr="00F61B84">
        <w:rPr>
          <w:rFonts w:ascii="APL385 Unicode" w:hAnsi="APL385 Unicode"/>
          <w:sz w:val="20"/>
        </w:rPr>
        <w:t xml:space="preserve"> </w:t>
      </w:r>
      <w:r>
        <w:rPr>
          <w:rFonts w:ascii="APL385 Unicode" w:hAnsi="APL385 Unicode"/>
          <w:sz w:val="20"/>
        </w:rPr>
        <w:t xml:space="preserve">   ∇ r←Respond;custid;urlParams</w:t>
      </w:r>
      <w:r>
        <w:rPr>
          <w:rFonts w:ascii="APL385 Unicode" w:hAnsi="APL385 Unicode"/>
          <w:sz w:val="20"/>
        </w:rPr>
        <w:br/>
        <w:t xml:space="preserve">      :Access public</w:t>
      </w:r>
      <w:r>
        <w:rPr>
          <w:rFonts w:ascii="APL385 Unicode" w:hAnsi="APL385 Unicode"/>
          <w:sz w:val="20"/>
        </w:rPr>
        <w:br/>
        <w:t xml:space="preserve">      r←''</w:t>
      </w:r>
      <w:r>
        <w:rPr>
          <w:rFonts w:ascii="APL385 Unicode" w:hAnsi="APL385 Unicode"/>
          <w:sz w:val="20"/>
        </w:rPr>
        <w:br/>
      </w:r>
      <w:r w:rsidRPr="00F61B84">
        <w:rPr>
          <w:rFonts w:ascii="APL385 Unicode" w:hAnsi="APL385 Unicode"/>
          <w:sz w:val="20"/>
        </w:rPr>
        <w:t xml:space="preserve">      :Select _Command  </w:t>
      </w:r>
      <w:r w:rsidRPr="00F61B84">
        <w:rPr>
          <w:rFonts w:ascii="APL385 Unicode" w:hAnsi="APL385 Unicode" w:cs="Cambria Math"/>
          <w:sz w:val="20"/>
        </w:rPr>
        <w:t>⍝</w:t>
      </w:r>
      <w:r>
        <w:rPr>
          <w:rFonts w:ascii="APL385 Unicode" w:hAnsi="APL385 Unicode"/>
          <w:sz w:val="20"/>
        </w:rPr>
        <w:t xml:space="preserve"> which HTTP command?</w:t>
      </w:r>
      <w:r>
        <w:rPr>
          <w:rFonts w:ascii="APL385 Unicode" w:hAnsi="APL385 Unicode"/>
          <w:sz w:val="20"/>
        </w:rPr>
        <w:br/>
      </w:r>
      <w:r w:rsidRPr="00F61B84">
        <w:rPr>
          <w:rFonts w:ascii="APL385 Unicode" w:hAnsi="APL385 Unicode"/>
          <w:sz w:val="20"/>
        </w:rPr>
        <w:t xml:space="preserve">      :Case 'post' </w:t>
      </w:r>
      <w:r w:rsidRPr="00F61B84">
        <w:rPr>
          <w:rFonts w:ascii="APL385 Unicode" w:hAnsi="APL385 Unicode" w:cs="Cambria Math"/>
          <w:sz w:val="20"/>
        </w:rPr>
        <w:t>⋄</w:t>
      </w:r>
      <w:r w:rsidRPr="00F61B84">
        <w:rPr>
          <w:rFonts w:ascii="APL385 Unicode" w:hAnsi="APL385 Unicode"/>
          <w:sz w:val="20"/>
        </w:rPr>
        <w:t xml:space="preserve"> r←AddCustomer       </w:t>
      </w:r>
      <w:r w:rsidRPr="00F61B84">
        <w:rPr>
          <w:rFonts w:ascii="APL385 Unicode" w:hAnsi="APL385 Unicode" w:cs="Cambria Math"/>
          <w:sz w:val="20"/>
        </w:rPr>
        <w:t>⍝</w:t>
      </w:r>
      <w:r>
        <w:rPr>
          <w:rFonts w:ascii="APL385 Unicode" w:hAnsi="APL385 Unicode"/>
          <w:sz w:val="20"/>
        </w:rPr>
        <w:t xml:space="preserve"> create new customer</w:t>
      </w:r>
      <w:r>
        <w:rPr>
          <w:rFonts w:ascii="APL385 Unicode" w:hAnsi="APL385 Unicode"/>
          <w:sz w:val="20"/>
        </w:rPr>
        <w:br/>
      </w:r>
      <w:r w:rsidRPr="00F61B84">
        <w:rPr>
          <w:rFonts w:ascii="APL385 Unicode" w:hAnsi="APL385 Unicode"/>
          <w:sz w:val="20"/>
        </w:rPr>
        <w:t xml:space="preserve">      :Case 'get' </w:t>
      </w:r>
      <w:r w:rsidRPr="00F61B84">
        <w:rPr>
          <w:rFonts w:ascii="APL385 Unicode" w:hAnsi="APL385 Unicode" w:cs="Cambria Math"/>
          <w:sz w:val="20"/>
        </w:rPr>
        <w:t>⋄</w:t>
      </w:r>
      <w:r w:rsidRPr="00F61B84">
        <w:rPr>
          <w:rFonts w:ascii="APL385 Unicode" w:hAnsi="APL385 Unicode"/>
          <w:sz w:val="20"/>
        </w:rPr>
        <w:t xml:space="preserve"> r←GetCustomer        </w:t>
      </w:r>
      <w:r w:rsidRPr="00F61B84">
        <w:rPr>
          <w:rFonts w:ascii="APL385 Unicode" w:hAnsi="APL385 Unicode" w:cs="Cambria Math"/>
          <w:sz w:val="20"/>
        </w:rPr>
        <w:t>⍝</w:t>
      </w:r>
      <w:r>
        <w:rPr>
          <w:rFonts w:ascii="APL385 Unicode" w:hAnsi="APL385 Unicode"/>
          <w:sz w:val="20"/>
        </w:rPr>
        <w:t xml:space="preserve"> retrieve</w:t>
      </w:r>
      <w:r>
        <w:rPr>
          <w:rFonts w:ascii="APL385 Unicode" w:hAnsi="APL385 Unicode"/>
          <w:sz w:val="20"/>
        </w:rPr>
        <w:br/>
      </w:r>
      <w:r w:rsidRPr="00F61B84">
        <w:rPr>
          <w:rFonts w:ascii="APL385 Unicode" w:hAnsi="APL385 Unicode"/>
          <w:sz w:val="20"/>
        </w:rPr>
        <w:t xml:space="preserve">      :Case 'put' </w:t>
      </w:r>
      <w:r w:rsidRPr="00F61B84">
        <w:rPr>
          <w:rFonts w:ascii="APL385 Unicode" w:hAnsi="APL385 Unicode" w:cs="Cambria Math"/>
          <w:sz w:val="20"/>
        </w:rPr>
        <w:t>⋄</w:t>
      </w:r>
      <w:r w:rsidRPr="00F61B84">
        <w:rPr>
          <w:rFonts w:ascii="APL385 Unicode" w:hAnsi="APL385 Unicode"/>
          <w:sz w:val="20"/>
        </w:rPr>
        <w:t xml:space="preserve"> r←UpdateCustomer     </w:t>
      </w:r>
      <w:r w:rsidRPr="00F61B84">
        <w:rPr>
          <w:rFonts w:ascii="APL385 Unicode" w:hAnsi="APL385 Unicode" w:cs="Cambria Math"/>
          <w:sz w:val="20"/>
        </w:rPr>
        <w:t>⍝</w:t>
      </w:r>
      <w:r>
        <w:rPr>
          <w:rFonts w:ascii="APL385 Unicode" w:hAnsi="APL385 Unicode"/>
          <w:sz w:val="20"/>
        </w:rPr>
        <w:t xml:space="preserve"> update</w:t>
      </w:r>
      <w:r>
        <w:rPr>
          <w:rFonts w:ascii="APL385 Unicode" w:hAnsi="APL385 Unicode"/>
          <w:sz w:val="20"/>
        </w:rPr>
        <w:br/>
      </w:r>
      <w:r w:rsidRPr="00F61B84">
        <w:rPr>
          <w:rFonts w:ascii="APL385 Unicode" w:hAnsi="APL385 Unicode"/>
          <w:sz w:val="20"/>
        </w:rPr>
        <w:t xml:space="preserve">      :Case 'delete' </w:t>
      </w:r>
      <w:r w:rsidRPr="00F61B84">
        <w:rPr>
          <w:rFonts w:ascii="APL385 Unicode" w:hAnsi="APL385 Unicode" w:cs="Cambria Math"/>
          <w:sz w:val="20"/>
        </w:rPr>
        <w:t>⋄</w:t>
      </w:r>
      <w:r w:rsidRPr="00F61B84">
        <w:rPr>
          <w:rFonts w:ascii="APL385 Unicode" w:hAnsi="APL385 Unicode"/>
          <w:sz w:val="20"/>
        </w:rPr>
        <w:t xml:space="preserve"> r←DeleteCustomer  </w:t>
      </w:r>
      <w:r w:rsidRPr="00F61B84">
        <w:rPr>
          <w:rFonts w:ascii="APL385 Unicode" w:hAnsi="APL385 Unicode" w:cs="Cambria Math"/>
          <w:sz w:val="20"/>
        </w:rPr>
        <w:t>⍝</w:t>
      </w:r>
      <w:r w:rsidRPr="00F61B84">
        <w:rPr>
          <w:rFonts w:ascii="APL385 Unicode" w:hAnsi="APL385 Unicode"/>
          <w:sz w:val="20"/>
        </w:rPr>
        <w:t xml:space="preserve"> </w:t>
      </w:r>
      <w:r>
        <w:rPr>
          <w:rFonts w:ascii="APL385 Unicode" w:hAnsi="APL385 Unicode"/>
          <w:sz w:val="20"/>
        </w:rPr>
        <w:t>delete</w:t>
      </w:r>
      <w:r>
        <w:rPr>
          <w:rFonts w:ascii="APL385 Unicode" w:hAnsi="APL385 Unicode"/>
          <w:sz w:val="20"/>
        </w:rPr>
        <w:br/>
      </w:r>
      <w:r w:rsidRPr="00F61B84">
        <w:rPr>
          <w:rFonts w:ascii="APL385 Unicode" w:hAnsi="APL385 Unicode"/>
          <w:sz w:val="20"/>
        </w:rPr>
        <w:t xml:space="preserve">      :Case 'options' </w:t>
      </w:r>
      <w:r w:rsidRPr="00F61B84">
        <w:rPr>
          <w:rFonts w:ascii="APL385 Unicode" w:hAnsi="APL385 Unicode" w:cs="Cambria Math"/>
          <w:sz w:val="20"/>
        </w:rPr>
        <w:t>⋄</w:t>
      </w:r>
      <w:r w:rsidRPr="00F61B84">
        <w:rPr>
          <w:rFonts w:ascii="APL385 Unicode" w:hAnsi="APL385 Unicode"/>
          <w:sz w:val="20"/>
        </w:rPr>
        <w:t xml:space="preserve"> r←Documentation  </w:t>
      </w:r>
      <w:r w:rsidRPr="00F61B84">
        <w:rPr>
          <w:rFonts w:ascii="APL385 Unicode" w:hAnsi="APL385 Unicode" w:cs="Cambria Math"/>
          <w:sz w:val="20"/>
        </w:rPr>
        <w:t>⍝</w:t>
      </w:r>
      <w:r>
        <w:rPr>
          <w:rFonts w:ascii="APL385 Unicode" w:hAnsi="APL385 Unicode"/>
          <w:sz w:val="20"/>
        </w:rPr>
        <w:t xml:space="preserve"> documentation</w:t>
      </w:r>
      <w:r>
        <w:rPr>
          <w:rFonts w:ascii="APL385 Unicode" w:hAnsi="APL385 Unicode"/>
          <w:sz w:val="20"/>
        </w:rPr>
        <w:br/>
      </w:r>
      <w:r w:rsidRPr="00F61B84">
        <w:rPr>
          <w:rFonts w:ascii="APL385 Unicode" w:hAnsi="APL385 Unicode"/>
          <w:sz w:val="20"/>
        </w:rPr>
        <w:t xml:space="preserve">      :Else </w:t>
      </w:r>
      <w:r w:rsidRPr="00F61B84">
        <w:rPr>
          <w:rFonts w:ascii="APL385 Unicode" w:hAnsi="APL385 Unicode" w:cs="Cambria Math"/>
          <w:sz w:val="20"/>
        </w:rPr>
        <w:t>⍝</w:t>
      </w:r>
      <w:r>
        <w:rPr>
          <w:rFonts w:ascii="APL385 Unicode" w:hAnsi="APL385 Unicode"/>
          <w:sz w:val="20"/>
        </w:rPr>
        <w:t xml:space="preserve"> invalid command</w:t>
      </w:r>
      <w:r>
        <w:rPr>
          <w:rFonts w:ascii="APL385 Unicode" w:hAnsi="APL385 Unicode"/>
          <w:sz w:val="20"/>
        </w:rPr>
        <w:br/>
      </w:r>
      <w:r w:rsidRPr="00F61B84">
        <w:rPr>
          <w:rFonts w:ascii="APL385 Unicode" w:hAnsi="APL385 Unicode"/>
          <w:sz w:val="20"/>
        </w:rPr>
        <w:t xml:space="preserve">          SetStatus 400 </w:t>
      </w:r>
      <w:r w:rsidRPr="00F61B84">
        <w:rPr>
          <w:rFonts w:ascii="APL385 Unicode" w:hAnsi="APL385 Unicode" w:cs="Cambria Math"/>
          <w:sz w:val="20"/>
        </w:rPr>
        <w:t>⍝</w:t>
      </w:r>
      <w:r>
        <w:rPr>
          <w:rFonts w:ascii="APL385 Unicode" w:hAnsi="APL385 Unicode"/>
          <w:sz w:val="20"/>
        </w:rPr>
        <w:t xml:space="preserve"> Bad Request</w:t>
      </w:r>
      <w:r>
        <w:rPr>
          <w:rFonts w:ascii="APL385 Unicode" w:hAnsi="APL385 Unicode"/>
          <w:sz w:val="20"/>
        </w:rPr>
        <w:br/>
        <w:t xml:space="preserve">          →0</w:t>
      </w:r>
      <w:r>
        <w:rPr>
          <w:rFonts w:ascii="APL385 Unicode" w:hAnsi="APL385 Unicode"/>
          <w:sz w:val="20"/>
        </w:rPr>
        <w:br/>
        <w:t xml:space="preserve">      :EndSelect</w:t>
      </w:r>
      <w:r>
        <w:rPr>
          <w:rFonts w:ascii="APL385 Unicode" w:hAnsi="APL385 Unicode"/>
          <w:sz w:val="20"/>
        </w:rPr>
        <w:br/>
        <w:t xml:space="preserve">     </w:t>
      </w:r>
      <w:r>
        <w:rPr>
          <w:rFonts w:ascii="APL385 Unicode" w:hAnsi="APL385 Unicode"/>
          <w:sz w:val="20"/>
        </w:rPr>
        <w:br/>
      </w:r>
      <w:r w:rsidRPr="00F61B84">
        <w:rPr>
          <w:rFonts w:ascii="APL385 Unicode" w:hAnsi="APL385 Unicode"/>
          <w:sz w:val="20"/>
        </w:rPr>
        <w:t xml:space="preserve">      :If 0</w:t>
      </w:r>
      <w:r w:rsidRPr="00F61B84">
        <w:rPr>
          <w:rFonts w:ascii="APL385 Unicode" w:hAnsi="APL385 Unicode" w:cs="Cambria Math"/>
          <w:sz w:val="20"/>
        </w:rPr>
        <w:t>∊⍴</w:t>
      </w:r>
      <w:r>
        <w:rPr>
          <w:rFonts w:ascii="APL385 Unicode" w:hAnsi="APL385 Unicode"/>
          <w:sz w:val="20"/>
        </w:rPr>
        <w:t>r</w:t>
      </w:r>
      <w:r>
        <w:rPr>
          <w:rFonts w:ascii="APL385 Unicode" w:hAnsi="APL385 Unicode"/>
          <w:sz w:val="20"/>
        </w:rPr>
        <w:br/>
      </w:r>
      <w:r w:rsidRPr="00F61B84">
        <w:rPr>
          <w:rFonts w:ascii="APL385 Unicode" w:hAnsi="APL385 Unicode"/>
          <w:sz w:val="20"/>
        </w:rPr>
        <w:t xml:space="preserve">          SetStatus 404 </w:t>
      </w:r>
      <w:r w:rsidRPr="00F61B84">
        <w:rPr>
          <w:rFonts w:ascii="APL385 Unicode" w:hAnsi="APL385 Unicode" w:cs="Cambria Math"/>
          <w:sz w:val="20"/>
        </w:rPr>
        <w:t>⍝</w:t>
      </w:r>
      <w:r>
        <w:rPr>
          <w:rFonts w:ascii="APL385 Unicode" w:hAnsi="APL385 Unicode"/>
          <w:sz w:val="20"/>
        </w:rPr>
        <w:t xml:space="preserve"> Not Found</w:t>
      </w:r>
      <w:r>
        <w:rPr>
          <w:rFonts w:ascii="APL385 Unicode" w:hAnsi="APL385 Unicode"/>
          <w:sz w:val="20"/>
        </w:rPr>
        <w:br/>
        <w:t xml:space="preserve">      :EndIf</w:t>
      </w:r>
      <w:r>
        <w:rPr>
          <w:rFonts w:ascii="APL385 Unicode" w:hAnsi="APL385 Unicode"/>
          <w:sz w:val="20"/>
        </w:rPr>
        <w:br/>
      </w:r>
      <w:r w:rsidRPr="00F61B84">
        <w:rPr>
          <w:rFonts w:ascii="APL385 Unicode" w:hAnsi="APL385 Unicode"/>
          <w:sz w:val="20"/>
        </w:rPr>
        <w:t xml:space="preserve">    ∇</w:t>
      </w:r>
    </w:p>
    <w:p w:rsidR="006B78CB" w:rsidRPr="00777487" w:rsidRDefault="006B78CB" w:rsidP="006B78CB">
      <w:pPr>
        <w:pStyle w:val="Heading3"/>
        <w:rPr>
          <w:rFonts w:ascii="APL385 Unicode" w:hAnsi="APL385 Unicode"/>
        </w:rPr>
      </w:pPr>
      <w:r w:rsidRPr="00777487">
        <w:rPr>
          <w:rFonts w:ascii="APL385 Unicode" w:hAnsi="APL385 Unicode"/>
        </w:rPr>
        <w:t>customer.GetCustomer</w:t>
      </w:r>
    </w:p>
    <w:p w:rsidR="006B78CB" w:rsidRDefault="006B78CB" w:rsidP="006B78CB">
      <w:r>
        <w:t>The getCustomer method does the most analysis of the URI to determine what action to perform.</w:t>
      </w:r>
    </w:p>
    <w:p w:rsidR="006B78CB" w:rsidRPr="00F61B84" w:rsidRDefault="006B78CB" w:rsidP="006B78CB">
      <w:pPr>
        <w:rPr>
          <w:rFonts w:ascii="APL385 Unicode" w:hAnsi="APL385 Unicode"/>
          <w:sz w:val="20"/>
        </w:rPr>
      </w:pPr>
      <w:r>
        <w:rPr>
          <w:rFonts w:ascii="APL385 Unicode" w:hAnsi="APL385 Unicode"/>
          <w:sz w:val="20"/>
        </w:rPr>
        <w:t>∇ r←GetCustomer</w:t>
      </w:r>
      <w:r>
        <w:rPr>
          <w:rFonts w:ascii="APL385 Unicode" w:hAnsi="APL385 Unicode"/>
          <w:sz w:val="20"/>
        </w:rPr>
        <w:br/>
      </w:r>
      <w:r w:rsidRPr="00F61B84">
        <w:rPr>
          <w:rFonts w:ascii="APL385 Unicode" w:hAnsi="APL385 Unicode"/>
          <w:sz w:val="20"/>
        </w:rPr>
        <w:t>:Select ⊃⍴</w:t>
      </w:r>
      <w:r>
        <w:rPr>
          <w:rFonts w:ascii="APL385 Unicode" w:hAnsi="APL385 Unicode"/>
          <w:sz w:val="20"/>
        </w:rPr>
        <w:t>_URI</w:t>
      </w:r>
      <w:r>
        <w:rPr>
          <w:rFonts w:ascii="APL385 Unicode" w:hAnsi="APL385 Unicode"/>
          <w:sz w:val="20"/>
        </w:rPr>
        <w:br/>
        <w:t xml:space="preserve">  :CaseList 0 1</w:t>
      </w:r>
      <w:r>
        <w:rPr>
          <w:rFonts w:ascii="APL385 Unicode" w:hAnsi="APL385 Unicode"/>
          <w:sz w:val="20"/>
        </w:rPr>
        <w:br/>
      </w:r>
      <w:r w:rsidRPr="00F61B84">
        <w:rPr>
          <w:rFonts w:ascii="APL385 Unicode" w:hAnsi="APL385 Unicode"/>
          <w:sz w:val="20"/>
        </w:rPr>
        <w:t xml:space="preserve">  </w:t>
      </w:r>
      <w:r>
        <w:rPr>
          <w:rFonts w:ascii="APL385 Unicode" w:hAnsi="APL385 Unicode"/>
          <w:sz w:val="20"/>
        </w:rPr>
        <w:t xml:space="preserve">  </w:t>
      </w:r>
      <w:r w:rsidRPr="00F61B84">
        <w:rPr>
          <w:rFonts w:ascii="APL385 Unicode" w:hAnsi="APL385 Unicode"/>
          <w:sz w:val="20"/>
        </w:rPr>
        <w:t>:If ~0∊⍴r←</w:t>
      </w:r>
      <w:r>
        <w:rPr>
          <w:rFonts w:ascii="APL385 Unicode" w:hAnsi="APL385 Unicode"/>
          <w:sz w:val="20"/>
        </w:rPr>
        <w:t>#.bl.GetCustomer _URI</w:t>
      </w:r>
      <w:r>
        <w:rPr>
          <w:rFonts w:ascii="APL385 Unicode" w:hAnsi="APL385 Unicode"/>
          <w:sz w:val="20"/>
        </w:rPr>
        <w:br/>
      </w:r>
      <w:r w:rsidRPr="00F61B84">
        <w:rPr>
          <w:rFonts w:ascii="APL385 Unicode" w:hAnsi="APL385 Unicode"/>
          <w:sz w:val="20"/>
        </w:rPr>
        <w:t xml:space="preserve">      r←'custid' 'custname' 'custURI'A</w:t>
      </w:r>
      <w:r>
        <w:rPr>
          <w:rFonts w:ascii="APL385 Unicode" w:hAnsi="APL385 Unicode"/>
          <w:sz w:val="20"/>
        </w:rPr>
        <w:t>nnotate r,makeCustomerURI¨r[;1]</w:t>
      </w:r>
      <w:r>
        <w:rPr>
          <w:rFonts w:ascii="APL385 Unicode" w:hAnsi="APL385 Unicode"/>
          <w:sz w:val="20"/>
        </w:rPr>
        <w:br/>
        <w:t xml:space="preserve">    :EndIf</w:t>
      </w:r>
      <w:r>
        <w:rPr>
          <w:rFonts w:ascii="APL385 Unicode" w:hAnsi="APL385 Unicode"/>
          <w:sz w:val="20"/>
        </w:rPr>
        <w:br/>
      </w:r>
      <w:r w:rsidRPr="00F61B84">
        <w:rPr>
          <w:rFonts w:ascii="APL385 Unicode" w:hAnsi="APL385 Unicode"/>
          <w:sz w:val="20"/>
        </w:rPr>
        <w:t xml:space="preserve">  :CaseList 2 3  </w:t>
      </w:r>
      <w:r>
        <w:rPr>
          <w:rFonts w:ascii="APL385 Unicode" w:hAnsi="APL385 Unicode"/>
          <w:sz w:val="20"/>
        </w:rPr>
        <w:t xml:space="preserve"> ⍝ GET customer/custid/order or customer/custid/order/orderid</w:t>
      </w:r>
      <w:r>
        <w:rPr>
          <w:rFonts w:ascii="APL385 Unicode" w:hAnsi="APL385 Unicode"/>
          <w:sz w:val="20"/>
        </w:rPr>
        <w:br/>
        <w:t xml:space="preserve">    :If 'order'≡2⊃_URI</w:t>
      </w:r>
      <w:r>
        <w:rPr>
          <w:rFonts w:ascii="APL385 Unicode" w:hAnsi="APL385 Unicode"/>
          <w:sz w:val="20"/>
        </w:rPr>
        <w:br/>
        <w:t xml:space="preserve"> </w:t>
      </w:r>
      <w:r w:rsidRPr="00F61B84">
        <w:rPr>
          <w:rFonts w:ascii="APL385 Unicode" w:hAnsi="APL385 Unicode"/>
          <w:sz w:val="20"/>
        </w:rPr>
        <w:t xml:space="preserve">     :If ~0∊⍴r←#.bl.GetCustomerOrders 1⊃</w:t>
      </w:r>
      <w:r>
        <w:rPr>
          <w:rFonts w:ascii="APL385 Unicode" w:hAnsi="APL385 Unicode"/>
          <w:sz w:val="20"/>
        </w:rPr>
        <w:t>_URI</w:t>
      </w:r>
      <w:r>
        <w:rPr>
          <w:rFonts w:ascii="APL385 Unicode" w:hAnsi="APL385 Unicode"/>
          <w:sz w:val="20"/>
        </w:rPr>
        <w:br/>
      </w:r>
      <w:r w:rsidRPr="00F61B84">
        <w:rPr>
          <w:rFonts w:ascii="APL385 Unicode" w:hAnsi="APL385 Unicode"/>
          <w:sz w:val="20"/>
        </w:rPr>
        <w:t xml:space="preserve"> </w:t>
      </w:r>
      <w:r>
        <w:rPr>
          <w:rFonts w:ascii="APL385 Unicode" w:hAnsi="APL385 Unicode"/>
          <w:sz w:val="20"/>
        </w:rPr>
        <w:t xml:space="preserve"> </w:t>
      </w:r>
      <w:r w:rsidRPr="00F61B84">
        <w:rPr>
          <w:rFonts w:ascii="APL385 Unicode" w:hAnsi="APL385 Unicode"/>
          <w:sz w:val="20"/>
        </w:rPr>
        <w:t xml:space="preserve">      :If 2=⍴_URI ⍝ retri</w:t>
      </w:r>
      <w:r>
        <w:rPr>
          <w:rFonts w:ascii="APL385 Unicode" w:hAnsi="APL385 Unicode"/>
          <w:sz w:val="20"/>
        </w:rPr>
        <w:t>eve list of orders for customer</w:t>
      </w:r>
      <w:r>
        <w:rPr>
          <w:rFonts w:ascii="APL385 Unicode" w:hAnsi="APL385 Unicode"/>
          <w:sz w:val="20"/>
        </w:rPr>
        <w:br/>
      </w:r>
      <w:r w:rsidRPr="00F61B84">
        <w:rPr>
          <w:rFonts w:ascii="APL385 Unicode" w:hAnsi="APL385 Unicode"/>
          <w:sz w:val="20"/>
        </w:rPr>
        <w:t xml:space="preserve">          r←'orderid'</w:t>
      </w:r>
      <w:r>
        <w:rPr>
          <w:rFonts w:ascii="APL385 Unicode" w:hAnsi="APL385 Unicode"/>
          <w:sz w:val="20"/>
        </w:rPr>
        <w:t xml:space="preserve"> 'custid' 'orderdate'Annotate r</w:t>
      </w:r>
      <w:r>
        <w:rPr>
          <w:rFonts w:ascii="APL385 Unicode" w:hAnsi="APL385 Unicode"/>
          <w:sz w:val="20"/>
        </w:rPr>
        <w:br/>
      </w:r>
      <w:r w:rsidRPr="00F61B84">
        <w:rPr>
          <w:rFonts w:ascii="APL385 Unicode" w:hAnsi="APL385 Unicode"/>
          <w:sz w:val="20"/>
        </w:rPr>
        <w:t xml:space="preserve">        :ElseIf ~0∊⍴r←(1⊃_URI)#.bl.getCustomerOrder(3⊃</w:t>
      </w:r>
      <w:r>
        <w:rPr>
          <w:rFonts w:ascii="APL385 Unicode" w:hAnsi="APL385 Unicode"/>
          <w:sz w:val="20"/>
        </w:rPr>
        <w:t>_URI)</w:t>
      </w:r>
      <w:r>
        <w:rPr>
          <w:rFonts w:ascii="APL385 Unicode" w:hAnsi="APL385 Unicode"/>
          <w:sz w:val="20"/>
        </w:rPr>
        <w:br/>
      </w:r>
      <w:r w:rsidRPr="00F61B84">
        <w:rPr>
          <w:rFonts w:ascii="APL385 Unicode" w:hAnsi="APL385 Unicode"/>
          <w:sz w:val="20"/>
        </w:rPr>
        <w:t xml:space="preserve">          r←'order' 'details'#.JSON.toNS('orderid' 'custid' 'o</w:t>
      </w:r>
      <w:r>
        <w:rPr>
          <w:rFonts w:ascii="APL385 Unicode" w:hAnsi="APL385 Unicode"/>
          <w:sz w:val="20"/>
        </w:rPr>
        <w:t>rd</w:t>
      </w:r>
      <w:r w:rsidRPr="00F61B84">
        <w:rPr>
          <w:rFonts w:ascii="APL385 Unicode" w:hAnsi="APL385 Unicode"/>
          <w:sz w:val="20"/>
        </w:rPr>
        <w:t xml:space="preserve">erdate')('qty' </w:t>
      </w:r>
      <w:r>
        <w:rPr>
          <w:rFonts w:ascii="APL385 Unicode" w:hAnsi="APL385 Unicode"/>
          <w:sz w:val="20"/>
        </w:rPr>
        <w:br/>
        <w:t xml:space="preserve">                                          </w:t>
      </w:r>
      <w:r w:rsidRPr="00F61B84">
        <w:rPr>
          <w:rFonts w:ascii="APL385 Unicode" w:hAnsi="APL385 Unicode"/>
          <w:sz w:val="20"/>
        </w:rPr>
        <w:t>'prod</w:t>
      </w:r>
      <w:r>
        <w:rPr>
          <w:rFonts w:ascii="APL385 Unicode" w:hAnsi="APL385 Unicode"/>
          <w:sz w:val="20"/>
        </w:rPr>
        <w:t>uctid' 'productname')Annotate¨r</w:t>
      </w:r>
      <w:r>
        <w:rPr>
          <w:rFonts w:ascii="APL385 Unicode" w:hAnsi="APL385 Unicode"/>
          <w:sz w:val="20"/>
        </w:rPr>
        <w:br/>
        <w:t xml:space="preserve">        :EndIf</w:t>
      </w:r>
      <w:r>
        <w:rPr>
          <w:rFonts w:ascii="APL385 Unicode" w:hAnsi="APL385 Unicode"/>
          <w:sz w:val="20"/>
        </w:rPr>
        <w:br/>
        <w:t xml:space="preserve">      :EndIf</w:t>
      </w:r>
      <w:r>
        <w:rPr>
          <w:rFonts w:ascii="APL385 Unicode" w:hAnsi="APL385 Unicode"/>
          <w:sz w:val="20"/>
        </w:rPr>
        <w:br/>
        <w:t xml:space="preserve">    :Else</w:t>
      </w:r>
      <w:r>
        <w:rPr>
          <w:rFonts w:ascii="APL385 Unicode" w:hAnsi="APL385 Unicode"/>
          <w:sz w:val="20"/>
        </w:rPr>
        <w:br/>
      </w:r>
      <w:r w:rsidRPr="00F61B84">
        <w:rPr>
          <w:rFonts w:ascii="APL385 Unicode" w:hAnsi="APL385 Unicode"/>
          <w:sz w:val="20"/>
        </w:rPr>
        <w:t xml:space="preserve">     </w:t>
      </w:r>
      <w:r>
        <w:rPr>
          <w:rFonts w:ascii="APL385 Unicode" w:hAnsi="APL385 Unicode"/>
          <w:sz w:val="20"/>
        </w:rPr>
        <w:t xml:space="preserve"> SetStatus 400 'Invalid format'</w:t>
      </w:r>
      <w:r>
        <w:rPr>
          <w:rFonts w:ascii="APL385 Unicode" w:hAnsi="APL385 Unicode"/>
          <w:sz w:val="20"/>
        </w:rPr>
        <w:br/>
        <w:t xml:space="preserve">    :EndIf</w:t>
      </w:r>
      <w:r>
        <w:rPr>
          <w:rFonts w:ascii="APL385 Unicode" w:hAnsi="APL385 Unicode"/>
          <w:sz w:val="20"/>
        </w:rPr>
        <w:br/>
        <w:t>:EndSelect</w:t>
      </w:r>
      <w:r>
        <w:rPr>
          <w:rFonts w:ascii="APL385 Unicode" w:hAnsi="APL385 Unicode"/>
          <w:sz w:val="20"/>
        </w:rPr>
        <w:br/>
      </w:r>
      <w:r w:rsidRPr="00F61B84">
        <w:rPr>
          <w:rFonts w:ascii="APL385 Unicode" w:hAnsi="APL385 Unicode"/>
          <w:sz w:val="20"/>
        </w:rPr>
        <w:t>∇</w:t>
      </w:r>
    </w:p>
    <w:p w:rsidR="00082024" w:rsidRPr="006B78CB" w:rsidRDefault="00082024" w:rsidP="006B78CB"/>
    <w:sectPr w:rsidR="00082024" w:rsidRPr="006B78CB" w:rsidSect="001139D7">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4F0" w:rsidRDefault="006F44F0" w:rsidP="006C5797">
      <w:pPr>
        <w:spacing w:line="240" w:lineRule="auto"/>
      </w:pPr>
      <w:r>
        <w:separator/>
      </w:r>
    </w:p>
  </w:endnote>
  <w:endnote w:type="continuationSeparator" w:id="0">
    <w:p w:rsidR="006F44F0" w:rsidRDefault="006F44F0"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8CB" w:rsidRDefault="006B7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91A" w:rsidRDefault="00F1091A" w:rsidP="00771A9A">
    <w:pPr>
      <w:pStyle w:val="Footer"/>
      <w:jc w:val="center"/>
    </w:pPr>
    <w:r>
      <w:t xml:space="preserve">Page </w:t>
    </w:r>
    <w:r>
      <w:fldChar w:fldCharType="begin"/>
    </w:r>
    <w:r>
      <w:instrText xml:space="preserve"> PAGE   \* MERGEFORMAT </w:instrText>
    </w:r>
    <w:r>
      <w:fldChar w:fldCharType="separate"/>
    </w:r>
    <w:r w:rsidR="00162D70">
      <w:rPr>
        <w:noProof/>
      </w:rPr>
      <w:t>1</w:t>
    </w:r>
    <w:r>
      <w:fldChar w:fldCharType="end"/>
    </w:r>
    <w:r>
      <w:t xml:space="preserve"> of </w:t>
    </w:r>
    <w:r w:rsidR="006F44F0">
      <w:fldChar w:fldCharType="begin"/>
    </w:r>
    <w:r w:rsidR="006F44F0">
      <w:instrText xml:space="preserve"> NUMPAGES   \* MERGEFORMAT </w:instrText>
    </w:r>
    <w:r w:rsidR="006F44F0">
      <w:fldChar w:fldCharType="separate"/>
    </w:r>
    <w:r w:rsidR="00162D70">
      <w:rPr>
        <w:noProof/>
      </w:rPr>
      <w:t>8</w:t>
    </w:r>
    <w:r w:rsidR="006F44F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8CB" w:rsidRDefault="006B7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4F0" w:rsidRDefault="006F44F0" w:rsidP="006C5797">
      <w:pPr>
        <w:spacing w:line="240" w:lineRule="auto"/>
      </w:pPr>
      <w:r>
        <w:separator/>
      </w:r>
    </w:p>
  </w:footnote>
  <w:footnote w:type="continuationSeparator" w:id="0">
    <w:p w:rsidR="006F44F0" w:rsidRDefault="006F44F0" w:rsidP="006C57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8CB" w:rsidRDefault="006B7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710" w:type="dxa"/>
      <w:tblInd w:w="-630" w:type="dxa"/>
      <w:tblBorders>
        <w:top w:val="none" w:sz="0" w:space="0" w:color="auto"/>
        <w:left w:val="none" w:sz="0" w:space="0" w:color="auto"/>
        <w:bottom w:val="single" w:sz="12" w:space="0" w:color="4F81BD" w:themeColor="accent1"/>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05"/>
      <w:gridCol w:w="5405"/>
    </w:tblGrid>
    <w:tr w:rsidR="00F1091A" w:rsidTr="00371C33">
      <w:bookmarkStart w:id="1" w:name="_GoBack" w:displacedByCustomXml="next"/>
      <w:bookmarkEnd w:id="1" w:displacedByCustomXml="next"/>
      <w:sdt>
        <w:sdtPr>
          <w:alias w:val="Subject"/>
          <w:tag w:val=""/>
          <w:id w:val="315994155"/>
          <w:placeholder>
            <w:docPart w:val="00D5B76A90534B929E6F6FE3FD5219ED"/>
          </w:placeholder>
          <w:dataBinding w:prefixMappings="xmlns:ns0='http://purl.org/dc/elements/1.1/' xmlns:ns1='http://schemas.openxmlformats.org/package/2006/metadata/core-properties' " w:xpath="/ns1:coreProperties[1]/ns0:subject[1]" w:storeItemID="{6C3C8BC8-F283-45AE-878A-BAB7291924A1}"/>
          <w:text/>
        </w:sdtPr>
        <w:sdtContent>
          <w:tc>
            <w:tcPr>
              <w:tcW w:w="5305" w:type="dxa"/>
              <w:shd w:val="clear" w:color="auto" w:fill="auto"/>
            </w:tcPr>
            <w:p w:rsidR="00F1091A" w:rsidRPr="00BC6FE1" w:rsidRDefault="006B78CB" w:rsidP="00BC6FE1">
              <w:pPr>
                <w:pStyle w:val="Heading2"/>
                <w:outlineLvl w:val="1"/>
              </w:pPr>
              <w:r>
                <w:t xml:space="preserve">Providing </w:t>
              </w:r>
              <w:r>
                <w:t>RESTful Web Services</w:t>
              </w:r>
            </w:p>
          </w:tc>
        </w:sdtContent>
      </w:sdt>
      <w:sdt>
        <w:sdtPr>
          <w:alias w:val="Title"/>
          <w:tag w:val=""/>
          <w:id w:val="1885202371"/>
          <w:placeholder>
            <w:docPart w:val="C6F11F4077374126A1A6AC36ADDACAB1"/>
          </w:placeholder>
          <w:dataBinding w:prefixMappings="xmlns:ns0='http://purl.org/dc/elements/1.1/' xmlns:ns1='http://schemas.openxmlformats.org/package/2006/metadata/core-properties' " w:xpath="/ns1:coreProperties[1]/ns0:title[1]" w:storeItemID="{6C3C8BC8-F283-45AE-878A-BAB7291924A1}"/>
          <w:text/>
        </w:sdtPr>
        <w:sdtEndPr/>
        <w:sdtContent>
          <w:tc>
            <w:tcPr>
              <w:tcW w:w="5405" w:type="dxa"/>
              <w:shd w:val="clear" w:color="auto" w:fill="auto"/>
            </w:tcPr>
            <w:p w:rsidR="00F1091A" w:rsidRDefault="00F1091A" w:rsidP="006C5797">
              <w:pPr>
                <w:pStyle w:val="Heading2"/>
                <w:jc w:val="right"/>
                <w:outlineLvl w:val="1"/>
              </w:pPr>
              <w:r>
                <w:t>MiServer 3.0</w:t>
              </w:r>
            </w:p>
          </w:tc>
        </w:sdtContent>
      </w:sdt>
    </w:tr>
  </w:tbl>
  <w:p w:rsidR="00F1091A" w:rsidRDefault="00F109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8CB" w:rsidRDefault="006B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66681D"/>
    <w:multiLevelType w:val="hybridMultilevel"/>
    <w:tmpl w:val="DA161776"/>
    <w:lvl w:ilvl="0" w:tplc="33163C46">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F26C4"/>
    <w:multiLevelType w:val="hybridMultilevel"/>
    <w:tmpl w:val="BE2E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933E5"/>
    <w:multiLevelType w:val="hybridMultilevel"/>
    <w:tmpl w:val="3492411E"/>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87065"/>
    <w:multiLevelType w:val="hybridMultilevel"/>
    <w:tmpl w:val="58AC3E42"/>
    <w:lvl w:ilvl="0" w:tplc="3640A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B1162"/>
    <w:multiLevelType w:val="hybridMultilevel"/>
    <w:tmpl w:val="ABD22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739A0"/>
    <w:multiLevelType w:val="hybridMultilevel"/>
    <w:tmpl w:val="1F2C40B0"/>
    <w:lvl w:ilvl="0" w:tplc="4B9403DA">
      <w:start w:val="1"/>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263907"/>
    <w:multiLevelType w:val="hybridMultilevel"/>
    <w:tmpl w:val="1E46E7E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15600"/>
    <w:multiLevelType w:val="hybridMultilevel"/>
    <w:tmpl w:val="E364F1A6"/>
    <w:lvl w:ilvl="0" w:tplc="E0387EEE">
      <w:start w:val="1"/>
      <w:numFmt w:val="decimal"/>
      <w:lvlText w:val="Option %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A262CE4"/>
    <w:multiLevelType w:val="hybridMultilevel"/>
    <w:tmpl w:val="002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1B6067"/>
    <w:multiLevelType w:val="hybridMultilevel"/>
    <w:tmpl w:val="3F4C9B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24820"/>
    <w:multiLevelType w:val="hybridMultilevel"/>
    <w:tmpl w:val="EEF6E18E"/>
    <w:lvl w:ilvl="0" w:tplc="2E90D682">
      <w:start w:val="1"/>
      <w:numFmt w:val="decimal"/>
      <w:lvlText w:val="%1)"/>
      <w:lvlJc w:val="left"/>
      <w:pPr>
        <w:ind w:left="720" w:hanging="360"/>
      </w:pPr>
      <w:rPr>
        <w:rFonts w:ascii="APL385 Unicode" w:hAnsi="APL385 Unicod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94050"/>
    <w:multiLevelType w:val="hybridMultilevel"/>
    <w:tmpl w:val="489C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149B1"/>
    <w:multiLevelType w:val="hybridMultilevel"/>
    <w:tmpl w:val="DF02C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8"/>
  </w:num>
  <w:num w:numId="4">
    <w:abstractNumId w:val="7"/>
  </w:num>
  <w:num w:numId="5">
    <w:abstractNumId w:val="29"/>
  </w:num>
  <w:num w:numId="6">
    <w:abstractNumId w:val="10"/>
  </w:num>
  <w:num w:numId="7">
    <w:abstractNumId w:val="22"/>
  </w:num>
  <w:num w:numId="8">
    <w:abstractNumId w:val="31"/>
  </w:num>
  <w:num w:numId="9">
    <w:abstractNumId w:val="3"/>
  </w:num>
  <w:num w:numId="10">
    <w:abstractNumId w:val="36"/>
  </w:num>
  <w:num w:numId="11">
    <w:abstractNumId w:val="25"/>
  </w:num>
  <w:num w:numId="12">
    <w:abstractNumId w:val="26"/>
  </w:num>
  <w:num w:numId="13">
    <w:abstractNumId w:val="1"/>
  </w:num>
  <w:num w:numId="14">
    <w:abstractNumId w:val="13"/>
  </w:num>
  <w:num w:numId="15">
    <w:abstractNumId w:val="11"/>
  </w:num>
  <w:num w:numId="16">
    <w:abstractNumId w:val="30"/>
  </w:num>
  <w:num w:numId="17">
    <w:abstractNumId w:val="8"/>
  </w:num>
  <w:num w:numId="18">
    <w:abstractNumId w:val="34"/>
  </w:num>
  <w:num w:numId="19">
    <w:abstractNumId w:val="37"/>
  </w:num>
  <w:num w:numId="20">
    <w:abstractNumId w:val="4"/>
  </w:num>
  <w:num w:numId="21">
    <w:abstractNumId w:val="5"/>
  </w:num>
  <w:num w:numId="22">
    <w:abstractNumId w:val="15"/>
  </w:num>
  <w:num w:numId="23">
    <w:abstractNumId w:val="9"/>
  </w:num>
  <w:num w:numId="24">
    <w:abstractNumId w:val="33"/>
  </w:num>
  <w:num w:numId="25">
    <w:abstractNumId w:val="39"/>
  </w:num>
  <w:num w:numId="26">
    <w:abstractNumId w:val="24"/>
  </w:num>
  <w:num w:numId="27">
    <w:abstractNumId w:val="6"/>
  </w:num>
  <w:num w:numId="28">
    <w:abstractNumId w:val="12"/>
  </w:num>
  <w:num w:numId="29">
    <w:abstractNumId w:val="40"/>
  </w:num>
  <w:num w:numId="30">
    <w:abstractNumId w:val="32"/>
  </w:num>
  <w:num w:numId="31">
    <w:abstractNumId w:val="14"/>
  </w:num>
  <w:num w:numId="32">
    <w:abstractNumId w:val="35"/>
  </w:num>
  <w:num w:numId="33">
    <w:abstractNumId w:val="27"/>
  </w:num>
  <w:num w:numId="34">
    <w:abstractNumId w:val="23"/>
  </w:num>
  <w:num w:numId="35">
    <w:abstractNumId w:val="38"/>
  </w:num>
  <w:num w:numId="36">
    <w:abstractNumId w:val="21"/>
  </w:num>
  <w:num w:numId="37">
    <w:abstractNumId w:val="28"/>
  </w:num>
  <w:num w:numId="38">
    <w:abstractNumId w:val="16"/>
  </w:num>
  <w:num w:numId="39">
    <w:abstractNumId w:val="19"/>
  </w:num>
  <w:num w:numId="40">
    <w:abstractNumId w:val="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E1"/>
    <w:rsid w:val="000046D2"/>
    <w:rsid w:val="00006D8B"/>
    <w:rsid w:val="00015C60"/>
    <w:rsid w:val="0002641D"/>
    <w:rsid w:val="00044604"/>
    <w:rsid w:val="0004616E"/>
    <w:rsid w:val="00082024"/>
    <w:rsid w:val="000D08DE"/>
    <w:rsid w:val="000E06F9"/>
    <w:rsid w:val="000E3C2E"/>
    <w:rsid w:val="00102E4A"/>
    <w:rsid w:val="00110AD0"/>
    <w:rsid w:val="001139D7"/>
    <w:rsid w:val="00114201"/>
    <w:rsid w:val="00122F96"/>
    <w:rsid w:val="00125744"/>
    <w:rsid w:val="00162D70"/>
    <w:rsid w:val="00184622"/>
    <w:rsid w:val="001908DE"/>
    <w:rsid w:val="001A480D"/>
    <w:rsid w:val="001A6822"/>
    <w:rsid w:val="001B3D45"/>
    <w:rsid w:val="001B6FFE"/>
    <w:rsid w:val="001D592D"/>
    <w:rsid w:val="001F1600"/>
    <w:rsid w:val="00214312"/>
    <w:rsid w:val="00216A42"/>
    <w:rsid w:val="002233D6"/>
    <w:rsid w:val="00232BB5"/>
    <w:rsid w:val="00237BB5"/>
    <w:rsid w:val="00245309"/>
    <w:rsid w:val="00245769"/>
    <w:rsid w:val="00253FED"/>
    <w:rsid w:val="00260ADF"/>
    <w:rsid w:val="0026157F"/>
    <w:rsid w:val="00262BD4"/>
    <w:rsid w:val="00281D2B"/>
    <w:rsid w:val="00282F16"/>
    <w:rsid w:val="002A1B84"/>
    <w:rsid w:val="002C1FD8"/>
    <w:rsid w:val="002D259F"/>
    <w:rsid w:val="002D41C3"/>
    <w:rsid w:val="002D6C58"/>
    <w:rsid w:val="002E6809"/>
    <w:rsid w:val="002F4153"/>
    <w:rsid w:val="003009B8"/>
    <w:rsid w:val="0030365C"/>
    <w:rsid w:val="003126C6"/>
    <w:rsid w:val="00316DF5"/>
    <w:rsid w:val="003369CD"/>
    <w:rsid w:val="0034266C"/>
    <w:rsid w:val="00351DB2"/>
    <w:rsid w:val="00355B18"/>
    <w:rsid w:val="00360316"/>
    <w:rsid w:val="003671A0"/>
    <w:rsid w:val="00371C33"/>
    <w:rsid w:val="003745FC"/>
    <w:rsid w:val="00375B9B"/>
    <w:rsid w:val="00385B4C"/>
    <w:rsid w:val="003A50F3"/>
    <w:rsid w:val="003A59C1"/>
    <w:rsid w:val="003B31E4"/>
    <w:rsid w:val="003B52DE"/>
    <w:rsid w:val="003C1591"/>
    <w:rsid w:val="003C267F"/>
    <w:rsid w:val="003D2237"/>
    <w:rsid w:val="003D27C3"/>
    <w:rsid w:val="003D4680"/>
    <w:rsid w:val="003D6A62"/>
    <w:rsid w:val="003F26BD"/>
    <w:rsid w:val="00403E37"/>
    <w:rsid w:val="00407959"/>
    <w:rsid w:val="00410193"/>
    <w:rsid w:val="00410294"/>
    <w:rsid w:val="00412B67"/>
    <w:rsid w:val="004214AD"/>
    <w:rsid w:val="0042515E"/>
    <w:rsid w:val="0043626E"/>
    <w:rsid w:val="00447908"/>
    <w:rsid w:val="00447CDF"/>
    <w:rsid w:val="00450934"/>
    <w:rsid w:val="00454580"/>
    <w:rsid w:val="00465A68"/>
    <w:rsid w:val="00477F8B"/>
    <w:rsid w:val="00491151"/>
    <w:rsid w:val="004959D7"/>
    <w:rsid w:val="004B307D"/>
    <w:rsid w:val="004B5BE6"/>
    <w:rsid w:val="004C1135"/>
    <w:rsid w:val="004C2E22"/>
    <w:rsid w:val="004C5A5C"/>
    <w:rsid w:val="004D03C8"/>
    <w:rsid w:val="004E0878"/>
    <w:rsid w:val="004E08CF"/>
    <w:rsid w:val="004E27DB"/>
    <w:rsid w:val="00501AAF"/>
    <w:rsid w:val="00502383"/>
    <w:rsid w:val="00532F41"/>
    <w:rsid w:val="00541D15"/>
    <w:rsid w:val="0054259D"/>
    <w:rsid w:val="00542EB2"/>
    <w:rsid w:val="00545166"/>
    <w:rsid w:val="0054767C"/>
    <w:rsid w:val="0055401B"/>
    <w:rsid w:val="0056267E"/>
    <w:rsid w:val="00563DCD"/>
    <w:rsid w:val="00570136"/>
    <w:rsid w:val="0057402D"/>
    <w:rsid w:val="005770D4"/>
    <w:rsid w:val="005818C3"/>
    <w:rsid w:val="005829DD"/>
    <w:rsid w:val="005A46A2"/>
    <w:rsid w:val="005C5102"/>
    <w:rsid w:val="005D402B"/>
    <w:rsid w:val="005D5019"/>
    <w:rsid w:val="005D791F"/>
    <w:rsid w:val="005F6799"/>
    <w:rsid w:val="00610BC3"/>
    <w:rsid w:val="006172D0"/>
    <w:rsid w:val="00634D8A"/>
    <w:rsid w:val="0063633A"/>
    <w:rsid w:val="00636728"/>
    <w:rsid w:val="0063700F"/>
    <w:rsid w:val="006428F8"/>
    <w:rsid w:val="006460AF"/>
    <w:rsid w:val="00653B5C"/>
    <w:rsid w:val="006601AC"/>
    <w:rsid w:val="00660ED2"/>
    <w:rsid w:val="006633C8"/>
    <w:rsid w:val="00697E08"/>
    <w:rsid w:val="006A337D"/>
    <w:rsid w:val="006B78CB"/>
    <w:rsid w:val="006B7C2F"/>
    <w:rsid w:val="006C265C"/>
    <w:rsid w:val="006C5797"/>
    <w:rsid w:val="006D6B4F"/>
    <w:rsid w:val="006E0AAB"/>
    <w:rsid w:val="006E2582"/>
    <w:rsid w:val="006F199D"/>
    <w:rsid w:val="006F30D4"/>
    <w:rsid w:val="006F44F0"/>
    <w:rsid w:val="006F59C9"/>
    <w:rsid w:val="00703E6D"/>
    <w:rsid w:val="00731388"/>
    <w:rsid w:val="0075324B"/>
    <w:rsid w:val="0075504E"/>
    <w:rsid w:val="00755CDA"/>
    <w:rsid w:val="00771A9A"/>
    <w:rsid w:val="00777BA7"/>
    <w:rsid w:val="00793F9E"/>
    <w:rsid w:val="007A2BCC"/>
    <w:rsid w:val="007A46E7"/>
    <w:rsid w:val="007B4484"/>
    <w:rsid w:val="007C3B6D"/>
    <w:rsid w:val="007D605E"/>
    <w:rsid w:val="007F23E6"/>
    <w:rsid w:val="00813144"/>
    <w:rsid w:val="008221C7"/>
    <w:rsid w:val="0082523D"/>
    <w:rsid w:val="0083453E"/>
    <w:rsid w:val="00847087"/>
    <w:rsid w:val="00861B3E"/>
    <w:rsid w:val="00877816"/>
    <w:rsid w:val="0088427D"/>
    <w:rsid w:val="008A1BC0"/>
    <w:rsid w:val="008B2EDE"/>
    <w:rsid w:val="008C636D"/>
    <w:rsid w:val="008D1491"/>
    <w:rsid w:val="008D4668"/>
    <w:rsid w:val="008E1E47"/>
    <w:rsid w:val="008F0BB4"/>
    <w:rsid w:val="00902F26"/>
    <w:rsid w:val="00915EF8"/>
    <w:rsid w:val="009165FA"/>
    <w:rsid w:val="00920B1A"/>
    <w:rsid w:val="0092199A"/>
    <w:rsid w:val="00934764"/>
    <w:rsid w:val="00945F69"/>
    <w:rsid w:val="0094666B"/>
    <w:rsid w:val="00954A7D"/>
    <w:rsid w:val="009552F7"/>
    <w:rsid w:val="009674B5"/>
    <w:rsid w:val="00970340"/>
    <w:rsid w:val="0097352E"/>
    <w:rsid w:val="00980EEE"/>
    <w:rsid w:val="0098446B"/>
    <w:rsid w:val="009870BC"/>
    <w:rsid w:val="00993040"/>
    <w:rsid w:val="00994A0A"/>
    <w:rsid w:val="00997677"/>
    <w:rsid w:val="009A4292"/>
    <w:rsid w:val="009A6E94"/>
    <w:rsid w:val="009A72DD"/>
    <w:rsid w:val="009B03A5"/>
    <w:rsid w:val="009B5187"/>
    <w:rsid w:val="009D0266"/>
    <w:rsid w:val="009D77B6"/>
    <w:rsid w:val="009E624E"/>
    <w:rsid w:val="00A20C3E"/>
    <w:rsid w:val="00A2657A"/>
    <w:rsid w:val="00A26B5B"/>
    <w:rsid w:val="00A319F5"/>
    <w:rsid w:val="00A34F3A"/>
    <w:rsid w:val="00A37C63"/>
    <w:rsid w:val="00A66FAA"/>
    <w:rsid w:val="00A90625"/>
    <w:rsid w:val="00AA6C47"/>
    <w:rsid w:val="00AB4845"/>
    <w:rsid w:val="00AB4DEF"/>
    <w:rsid w:val="00AD2A18"/>
    <w:rsid w:val="00AE1D71"/>
    <w:rsid w:val="00AE6BB2"/>
    <w:rsid w:val="00AF22FE"/>
    <w:rsid w:val="00AF39F0"/>
    <w:rsid w:val="00B17E83"/>
    <w:rsid w:val="00B420B4"/>
    <w:rsid w:val="00B73410"/>
    <w:rsid w:val="00B806CF"/>
    <w:rsid w:val="00B9190F"/>
    <w:rsid w:val="00B93922"/>
    <w:rsid w:val="00B951E4"/>
    <w:rsid w:val="00BC2FC4"/>
    <w:rsid w:val="00BC6FE1"/>
    <w:rsid w:val="00BE0F90"/>
    <w:rsid w:val="00BE7984"/>
    <w:rsid w:val="00BF0ECC"/>
    <w:rsid w:val="00BF1EB3"/>
    <w:rsid w:val="00C058FF"/>
    <w:rsid w:val="00C07012"/>
    <w:rsid w:val="00C11745"/>
    <w:rsid w:val="00C329D9"/>
    <w:rsid w:val="00C42CE6"/>
    <w:rsid w:val="00C45C8D"/>
    <w:rsid w:val="00C87AC6"/>
    <w:rsid w:val="00C97EE7"/>
    <w:rsid w:val="00CA08ED"/>
    <w:rsid w:val="00CA1714"/>
    <w:rsid w:val="00CA6951"/>
    <w:rsid w:val="00CB3EE3"/>
    <w:rsid w:val="00CD4CE4"/>
    <w:rsid w:val="00CE627A"/>
    <w:rsid w:val="00D02AB8"/>
    <w:rsid w:val="00D03804"/>
    <w:rsid w:val="00D265AE"/>
    <w:rsid w:val="00D26BCB"/>
    <w:rsid w:val="00D611A7"/>
    <w:rsid w:val="00D654E0"/>
    <w:rsid w:val="00DA79A8"/>
    <w:rsid w:val="00DB5DAA"/>
    <w:rsid w:val="00DC34D5"/>
    <w:rsid w:val="00DC4E81"/>
    <w:rsid w:val="00DD36E7"/>
    <w:rsid w:val="00DE06D5"/>
    <w:rsid w:val="00DE1F44"/>
    <w:rsid w:val="00E04F2E"/>
    <w:rsid w:val="00E05FE6"/>
    <w:rsid w:val="00E0613F"/>
    <w:rsid w:val="00E07102"/>
    <w:rsid w:val="00E30C2B"/>
    <w:rsid w:val="00E42ED5"/>
    <w:rsid w:val="00E445CD"/>
    <w:rsid w:val="00E45C1C"/>
    <w:rsid w:val="00E63372"/>
    <w:rsid w:val="00E65C83"/>
    <w:rsid w:val="00E92AFA"/>
    <w:rsid w:val="00E95BDE"/>
    <w:rsid w:val="00EA14C8"/>
    <w:rsid w:val="00EA24FB"/>
    <w:rsid w:val="00EA3B90"/>
    <w:rsid w:val="00EB28EF"/>
    <w:rsid w:val="00EC3DE1"/>
    <w:rsid w:val="00EC54FF"/>
    <w:rsid w:val="00ED0307"/>
    <w:rsid w:val="00EE7282"/>
    <w:rsid w:val="00F00C17"/>
    <w:rsid w:val="00F1091A"/>
    <w:rsid w:val="00F17DBA"/>
    <w:rsid w:val="00F2062B"/>
    <w:rsid w:val="00F22A88"/>
    <w:rsid w:val="00F261AC"/>
    <w:rsid w:val="00F324A6"/>
    <w:rsid w:val="00F32CB4"/>
    <w:rsid w:val="00F36563"/>
    <w:rsid w:val="00F43365"/>
    <w:rsid w:val="00F44128"/>
    <w:rsid w:val="00F448E2"/>
    <w:rsid w:val="00F44F25"/>
    <w:rsid w:val="00F503F5"/>
    <w:rsid w:val="00F52D87"/>
    <w:rsid w:val="00F65AED"/>
    <w:rsid w:val="00F77D1A"/>
    <w:rsid w:val="00F86CDB"/>
    <w:rsid w:val="00FA176A"/>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9D91C"/>
  <w15:docId w15:val="{61F26131-FED4-40A3-AB72-26A7DF5D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78CB"/>
    <w:pPr>
      <w:spacing w:before="120"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uiPriority w:val="9"/>
    <w:unhideWhenUsed/>
    <w:qFormat/>
    <w:rsid w:val="00110AD0"/>
    <w:pPr>
      <w:keepNext/>
      <w:keepLines/>
      <w:spacing w:before="200"/>
      <w:outlineLvl w:val="4"/>
    </w:pPr>
    <w:rPr>
      <w:rFonts w:asciiTheme="majorHAnsi" w:eastAsiaTheme="majorEastAsia" w:hAnsiTheme="majorHAnsi" w:cstheme="majorBidi"/>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10AD0"/>
    <w:rPr>
      <w:rFonts w:asciiTheme="majorHAnsi" w:eastAsiaTheme="majorEastAsia" w:hAnsiTheme="majorHAnsi" w:cstheme="majorBidi"/>
      <w:i/>
      <w:color w:val="4F81BD" w:themeColor="accent1"/>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997677"/>
    <w:pPr>
      <w:spacing w:before="60" w:after="60" w:line="240" w:lineRule="auto"/>
      <w:ind w:left="360"/>
      <w:contextualSpacing/>
    </w:pPr>
    <w:rPr>
      <w:rFonts w:ascii="APL385 Unicode" w:hAnsi="APL385 Unicode"/>
      <w:sz w:val="20"/>
    </w:rPr>
  </w:style>
  <w:style w:type="character" w:customStyle="1" w:styleId="CodeChar">
    <w:name w:val="Code Char"/>
    <w:basedOn w:val="DefaultParagraphFont"/>
    <w:link w:val="Code"/>
    <w:rsid w:val="00997677"/>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link w:val="NoSpacingChar"/>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 w:type="paragraph" w:styleId="FootnoteText">
    <w:name w:val="footnote text"/>
    <w:basedOn w:val="Normal"/>
    <w:link w:val="FootnoteTextChar"/>
    <w:uiPriority w:val="99"/>
    <w:semiHidden/>
    <w:unhideWhenUsed/>
    <w:rsid w:val="00B806CF"/>
    <w:pPr>
      <w:spacing w:line="240" w:lineRule="auto"/>
    </w:pPr>
    <w:rPr>
      <w:sz w:val="20"/>
      <w:szCs w:val="20"/>
    </w:rPr>
  </w:style>
  <w:style w:type="character" w:customStyle="1" w:styleId="FootnoteTextChar">
    <w:name w:val="Footnote Text Char"/>
    <w:basedOn w:val="DefaultParagraphFont"/>
    <w:link w:val="FootnoteText"/>
    <w:uiPriority w:val="99"/>
    <w:semiHidden/>
    <w:rsid w:val="00B806CF"/>
    <w:rPr>
      <w:sz w:val="20"/>
      <w:szCs w:val="20"/>
    </w:rPr>
  </w:style>
  <w:style w:type="character" w:styleId="FootnoteReference">
    <w:name w:val="footnote reference"/>
    <w:basedOn w:val="DefaultParagraphFont"/>
    <w:uiPriority w:val="99"/>
    <w:semiHidden/>
    <w:unhideWhenUsed/>
    <w:rsid w:val="00B806CF"/>
    <w:rPr>
      <w:vertAlign w:val="superscript"/>
    </w:rPr>
  </w:style>
  <w:style w:type="paragraph" w:customStyle="1" w:styleId="Calibri">
    <w:name w:val="Calibri"/>
    <w:basedOn w:val="APL"/>
    <w:next w:val="Normal"/>
    <w:link w:val="CalibriChar"/>
    <w:qFormat/>
    <w:rsid w:val="00A26B5B"/>
    <w:pPr>
      <w:tabs>
        <w:tab w:val="left" w:pos="6039"/>
      </w:tabs>
      <w:spacing w:line="240" w:lineRule="auto"/>
    </w:pPr>
    <w:rPr>
      <w:rFonts w:asciiTheme="minorHAnsi" w:hAnsiTheme="minorHAnsi"/>
      <w:sz w:val="22"/>
    </w:rPr>
  </w:style>
  <w:style w:type="character" w:customStyle="1" w:styleId="CalibriChar">
    <w:name w:val="Calibri Char"/>
    <w:basedOn w:val="APLChar"/>
    <w:link w:val="Calibri"/>
    <w:rsid w:val="00A26B5B"/>
    <w:rPr>
      <w:rFonts w:ascii="APL385 Unicode" w:hAnsi="APL385 Unicode"/>
      <w:sz w:val="20"/>
    </w:rPr>
  </w:style>
  <w:style w:type="character" w:styleId="CommentReference">
    <w:name w:val="annotation reference"/>
    <w:basedOn w:val="DefaultParagraphFont"/>
    <w:uiPriority w:val="99"/>
    <w:semiHidden/>
    <w:unhideWhenUsed/>
    <w:rsid w:val="00260ADF"/>
    <w:rPr>
      <w:sz w:val="16"/>
      <w:szCs w:val="16"/>
    </w:rPr>
  </w:style>
  <w:style w:type="paragraph" w:styleId="CommentText">
    <w:name w:val="annotation text"/>
    <w:basedOn w:val="Normal"/>
    <w:link w:val="CommentTextChar"/>
    <w:uiPriority w:val="99"/>
    <w:semiHidden/>
    <w:unhideWhenUsed/>
    <w:rsid w:val="00260ADF"/>
    <w:pPr>
      <w:spacing w:line="240" w:lineRule="auto"/>
    </w:pPr>
    <w:rPr>
      <w:sz w:val="20"/>
      <w:szCs w:val="20"/>
    </w:rPr>
  </w:style>
  <w:style w:type="character" w:customStyle="1" w:styleId="CommentTextChar">
    <w:name w:val="Comment Text Char"/>
    <w:basedOn w:val="DefaultParagraphFont"/>
    <w:link w:val="CommentText"/>
    <w:uiPriority w:val="99"/>
    <w:semiHidden/>
    <w:rsid w:val="00260ADF"/>
    <w:rPr>
      <w:sz w:val="20"/>
      <w:szCs w:val="20"/>
    </w:rPr>
  </w:style>
  <w:style w:type="paragraph" w:styleId="CommentSubject">
    <w:name w:val="annotation subject"/>
    <w:basedOn w:val="CommentText"/>
    <w:next w:val="CommentText"/>
    <w:link w:val="CommentSubjectChar"/>
    <w:uiPriority w:val="99"/>
    <w:semiHidden/>
    <w:unhideWhenUsed/>
    <w:rsid w:val="00260ADF"/>
    <w:rPr>
      <w:b/>
      <w:bCs/>
    </w:rPr>
  </w:style>
  <w:style w:type="character" w:customStyle="1" w:styleId="CommentSubjectChar">
    <w:name w:val="Comment Subject Char"/>
    <w:basedOn w:val="CommentTextChar"/>
    <w:link w:val="CommentSubject"/>
    <w:uiPriority w:val="99"/>
    <w:semiHidden/>
    <w:rsid w:val="00260ADF"/>
    <w:rPr>
      <w:b/>
      <w:bCs/>
      <w:sz w:val="20"/>
      <w:szCs w:val="20"/>
    </w:rPr>
  </w:style>
  <w:style w:type="paragraph" w:styleId="Revision">
    <w:name w:val="Revision"/>
    <w:hidden/>
    <w:uiPriority w:val="99"/>
    <w:semiHidden/>
    <w:rsid w:val="00D02AB8"/>
    <w:pPr>
      <w:spacing w:after="0" w:line="240" w:lineRule="auto"/>
    </w:pPr>
  </w:style>
  <w:style w:type="character" w:customStyle="1" w:styleId="NoSpacingChar">
    <w:name w:val="No Spacing Char"/>
    <w:basedOn w:val="DefaultParagraphFont"/>
    <w:link w:val="NoSpacing"/>
    <w:uiPriority w:val="1"/>
    <w:rsid w:val="00BC6FE1"/>
  </w:style>
  <w:style w:type="character" w:styleId="PlaceholderText">
    <w:name w:val="Placeholder Text"/>
    <w:basedOn w:val="DefaultParagraphFont"/>
    <w:uiPriority w:val="99"/>
    <w:semiHidden/>
    <w:rsid w:val="00BC6FE1"/>
    <w:rPr>
      <w:color w:val="808080"/>
    </w:rPr>
  </w:style>
  <w:style w:type="paragraph" w:styleId="EndnoteText">
    <w:name w:val="endnote text"/>
    <w:basedOn w:val="Normal"/>
    <w:link w:val="EndnoteTextChar"/>
    <w:uiPriority w:val="99"/>
    <w:semiHidden/>
    <w:unhideWhenUsed/>
    <w:rsid w:val="002E6809"/>
    <w:pPr>
      <w:spacing w:line="240" w:lineRule="auto"/>
    </w:pPr>
    <w:rPr>
      <w:sz w:val="20"/>
      <w:szCs w:val="20"/>
    </w:rPr>
  </w:style>
  <w:style w:type="character" w:customStyle="1" w:styleId="EndnoteTextChar">
    <w:name w:val="Endnote Text Char"/>
    <w:basedOn w:val="DefaultParagraphFont"/>
    <w:link w:val="EndnoteText"/>
    <w:uiPriority w:val="99"/>
    <w:semiHidden/>
    <w:rsid w:val="002E6809"/>
    <w:rPr>
      <w:sz w:val="20"/>
      <w:szCs w:val="20"/>
    </w:rPr>
  </w:style>
  <w:style w:type="character" w:styleId="EndnoteReference">
    <w:name w:val="endnote reference"/>
    <w:basedOn w:val="DefaultParagraphFont"/>
    <w:uiPriority w:val="99"/>
    <w:semiHidden/>
    <w:unhideWhenUsed/>
    <w:rsid w:val="002E6809"/>
    <w:rPr>
      <w:vertAlign w:val="superscript"/>
    </w:rPr>
  </w:style>
  <w:style w:type="paragraph" w:customStyle="1" w:styleId="APLtext">
    <w:name w:val="APLtext"/>
    <w:basedOn w:val="ListParagraph"/>
    <w:link w:val="APLtextChar"/>
    <w:qFormat/>
    <w:rsid w:val="006B78CB"/>
    <w:pPr>
      <w:ind w:left="0"/>
    </w:pPr>
    <w:rPr>
      <w:rFonts w:ascii="APL385 Unicode" w:hAnsi="APL385 Unicode"/>
      <w:b/>
      <w:sz w:val="20"/>
    </w:rPr>
  </w:style>
  <w:style w:type="character" w:customStyle="1" w:styleId="ListParagraphChar">
    <w:name w:val="List Paragraph Char"/>
    <w:basedOn w:val="DefaultParagraphFont"/>
    <w:link w:val="ListParagraph"/>
    <w:uiPriority w:val="34"/>
    <w:rsid w:val="006B78CB"/>
  </w:style>
  <w:style w:type="character" w:customStyle="1" w:styleId="APLtextChar">
    <w:name w:val="APLtext Char"/>
    <w:basedOn w:val="ListParagraphChar"/>
    <w:link w:val="APLtext"/>
    <w:rsid w:val="006B78CB"/>
    <w:rPr>
      <w:rFonts w:ascii="APL385 Unicode" w:hAnsi="APL385 Unicode"/>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service/Persons/Brian" TargetMode="External"/><Relationship Id="rId18" Type="http://schemas.openxmlformats.org/officeDocument/2006/relationships/hyperlink" Target="https://github.com/Dyalog/MiSites/blob/master/RESTful.zip"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myservice/" TargetMode="External"/><Relationship Id="rId17" Type="http://schemas.openxmlformats.org/officeDocument/2006/relationships/hyperlink" Target="https://github.com/Dyalog/MiSites/RESTfu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8080/mortgagews?prin=100000&amp;rate=.05&amp;term=3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service/Persons/"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w3.org/Protocols/rfc2616/rfc2616-sec10.html" TargetMode="External"/><Relationship Id="rId23" Type="http://schemas.openxmlformats.org/officeDocument/2006/relationships/header" Target="header3.xml"/><Relationship Id="rId10" Type="http://schemas.openxmlformats.org/officeDocument/2006/relationships/hyperlink" Target="http://someWebService.com/customer/123"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drdobbs.com/web-development/restful-web-services-a-tutorial/240169069" TargetMode="External"/><Relationship Id="rId14" Type="http://schemas.openxmlformats.org/officeDocument/2006/relationships/image" Target="media/image1.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20P%20Becker\Documents\Custom%20Office%20Templates\MiServer%203.0%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D5B76A90534B929E6F6FE3FD5219ED"/>
        <w:category>
          <w:name w:val="General"/>
          <w:gallery w:val="placeholder"/>
        </w:category>
        <w:types>
          <w:type w:val="bbPlcHdr"/>
        </w:types>
        <w:behaviors>
          <w:behavior w:val="content"/>
        </w:behaviors>
        <w:guid w:val="{212305AB-EC31-4FEE-B32E-8712DCC92DDB}"/>
      </w:docPartPr>
      <w:docPartBody>
        <w:p w:rsidR="00B92F44" w:rsidRDefault="00471FB8">
          <w:r w:rsidRPr="00531943">
            <w:rPr>
              <w:rStyle w:val="PlaceholderText"/>
            </w:rPr>
            <w:t>[Subject]</w:t>
          </w:r>
        </w:p>
      </w:docPartBody>
    </w:docPart>
    <w:docPart>
      <w:docPartPr>
        <w:name w:val="C6F11F4077374126A1A6AC36ADDACAB1"/>
        <w:category>
          <w:name w:val="General"/>
          <w:gallery w:val="placeholder"/>
        </w:category>
        <w:types>
          <w:type w:val="bbPlcHdr"/>
        </w:types>
        <w:behaviors>
          <w:behavior w:val="content"/>
        </w:behaviors>
        <w:guid w:val="{A5C67B71-FF32-4C0D-BA51-4B324878D94C}"/>
      </w:docPartPr>
      <w:docPartBody>
        <w:p w:rsidR="00B92F44" w:rsidRDefault="00471FB8">
          <w:r w:rsidRPr="0053194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B8"/>
    <w:rsid w:val="000D531E"/>
    <w:rsid w:val="001C33F4"/>
    <w:rsid w:val="00471FB8"/>
    <w:rsid w:val="00510D6F"/>
    <w:rsid w:val="005770C7"/>
    <w:rsid w:val="00653C19"/>
    <w:rsid w:val="007E681E"/>
    <w:rsid w:val="00B92F44"/>
    <w:rsid w:val="00CE49D7"/>
    <w:rsid w:val="00EA1A2C"/>
    <w:rsid w:val="00EC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C8F25D18A40A996181C253F925E2B">
    <w:name w:val="4B6C8F25D18A40A996181C253F925E2B"/>
    <w:rsid w:val="00471FB8"/>
  </w:style>
  <w:style w:type="paragraph" w:customStyle="1" w:styleId="C260545E85544D219AB0C7E4FBEC5312">
    <w:name w:val="C260545E85544D219AB0C7E4FBEC5312"/>
    <w:rsid w:val="00471FB8"/>
  </w:style>
  <w:style w:type="paragraph" w:customStyle="1" w:styleId="1F2EC8D3D0C840DB9EC7BC6970EFF6D9">
    <w:name w:val="1F2EC8D3D0C840DB9EC7BC6970EFF6D9"/>
    <w:rsid w:val="00471FB8"/>
  </w:style>
  <w:style w:type="paragraph" w:customStyle="1" w:styleId="446432CA7AF54104848CB323136CD1B8">
    <w:name w:val="446432CA7AF54104848CB323136CD1B8"/>
    <w:rsid w:val="00471FB8"/>
  </w:style>
  <w:style w:type="paragraph" w:customStyle="1" w:styleId="C82B6DAA8BC84E51A6883B3BC53A334E">
    <w:name w:val="C82B6DAA8BC84E51A6883B3BC53A334E"/>
    <w:rsid w:val="00471FB8"/>
  </w:style>
  <w:style w:type="character" w:styleId="PlaceholderText">
    <w:name w:val="Placeholder Text"/>
    <w:basedOn w:val="DefaultParagraphFont"/>
    <w:uiPriority w:val="99"/>
    <w:semiHidden/>
    <w:rsid w:val="00471F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Say something really profound here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BD575-6CA5-4BBC-833C-44D25A3EF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MiServer 3.0 Template.dotx</Template>
  <TotalTime>1</TotalTime>
  <Pages>1</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MiServer 3.0</vt:lpstr>
    </vt:vector>
  </TitlesOfParts>
  <Company>Dyalog LTD</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MiServer 3.0</dc:title>
  <dc:subject>Providing RESTful Web Services</dc:subject>
  <dc:creator>Brian P Becker</dc:creator>
  <cp:lastModifiedBy>Brian Becker</cp:lastModifiedBy>
  <cp:revision>4</cp:revision>
  <cp:lastPrinted>2016-10-10T00:44:00Z</cp:lastPrinted>
  <dcterms:created xsi:type="dcterms:W3CDTF">2016-10-10T00:43:00Z</dcterms:created>
  <dcterms:modified xsi:type="dcterms:W3CDTF">2016-10-10T00:44:00Z</dcterms:modified>
</cp:coreProperties>
</file>